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2213" w14:textId="3D20AF02" w:rsidR="003D66B4" w:rsidRPr="005575AD" w:rsidRDefault="003D66B4" w:rsidP="003D66B4">
      <w:pPr>
        <w:pStyle w:val="ac"/>
        <w:jc w:val="both"/>
        <w:rPr>
          <w:rFonts w:ascii="Nokia Pure Text" w:hAnsi="Nokia Pure Text" w:cs="Nokia Pure Text"/>
        </w:rPr>
      </w:pPr>
    </w:p>
    <w:tbl>
      <w:tblPr>
        <w:tblStyle w:val="a7"/>
        <w:tblW w:w="11057" w:type="dxa"/>
        <w:tblInd w:w="-2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057"/>
      </w:tblGrid>
      <w:tr w:rsidR="003D66B4" w:rsidRPr="00EB3145" w14:paraId="5FD4931A" w14:textId="77777777" w:rsidTr="1166AF8B">
        <w:trPr>
          <w:trHeight w:val="2580"/>
        </w:trPr>
        <w:tc>
          <w:tcPr>
            <w:tcW w:w="11057" w:type="dxa"/>
            <w:shd w:val="clear" w:color="auto" w:fill="auto"/>
          </w:tcPr>
          <w:p w14:paraId="37EAB163" w14:textId="77777777" w:rsidR="000B712F" w:rsidRPr="00BF6B91" w:rsidRDefault="000B712F" w:rsidP="000B712F">
            <w:pPr>
              <w:rPr>
                <w:rFonts w:asciiTheme="minorHAnsi" w:hAnsiTheme="minorHAnsi"/>
              </w:rPr>
            </w:pPr>
            <w:r w:rsidRPr="00BF6B91">
              <w:rPr>
                <w:rFonts w:asciiTheme="minorHAnsi" w:hAnsiTheme="minorHAnsi" w:cs="Nokia Pure Text"/>
              </w:rPr>
              <w:t>Задан CSV-файл</w:t>
            </w:r>
            <w:r w:rsidRPr="00BF6B91">
              <w:rPr>
                <w:rFonts w:asciiTheme="minorHAnsi" w:hAnsiTheme="minorHAnsi"/>
              </w:rPr>
              <w:t xml:space="preserve"> (</w:t>
            </w:r>
            <w:proofErr w:type="spellStart"/>
            <w:r w:rsidR="00954AA7">
              <w:fldChar w:fldCharType="begin"/>
            </w:r>
            <w:r w:rsidR="00954AA7">
              <w:instrText xml:space="preserve"> HYPERLINK "https://ru.wikipedia.org/wiki/CSV" </w:instrText>
            </w:r>
            <w:r w:rsidR="00954AA7">
              <w:fldChar w:fldCharType="separate"/>
            </w:r>
            <w:r w:rsidRPr="00BF6B91">
              <w:rPr>
                <w:rStyle w:val="ad"/>
                <w:rFonts w:asciiTheme="minorHAnsi" w:hAnsiTheme="minorHAnsi" w:cs="Nokia Pure Text Light"/>
              </w:rPr>
              <w:t>comma-separated</w:t>
            </w:r>
            <w:proofErr w:type="spellEnd"/>
            <w:r w:rsidRPr="00BF6B91">
              <w:rPr>
                <w:rStyle w:val="ad"/>
                <w:rFonts w:asciiTheme="minorHAnsi" w:hAnsiTheme="minorHAnsi" w:cs="Nokia Pure Text Light"/>
              </w:rPr>
              <w:t xml:space="preserve"> </w:t>
            </w:r>
            <w:proofErr w:type="spellStart"/>
            <w:r w:rsidRPr="00BF6B91">
              <w:rPr>
                <w:rStyle w:val="ad"/>
                <w:rFonts w:asciiTheme="minorHAnsi" w:hAnsiTheme="minorHAnsi" w:cs="Nokia Pure Text Light"/>
              </w:rPr>
              <w:t>values</w:t>
            </w:r>
            <w:proofErr w:type="spellEnd"/>
            <w:r w:rsidR="00954AA7">
              <w:rPr>
                <w:rStyle w:val="ad"/>
                <w:rFonts w:asciiTheme="minorHAnsi" w:hAnsiTheme="minorHAnsi" w:cs="Nokia Pure Text Light"/>
              </w:rPr>
              <w:fldChar w:fldCharType="end"/>
            </w:r>
            <w:r w:rsidRPr="00BF6B91">
              <w:rPr>
                <w:rFonts w:asciiTheme="minorHAnsi" w:hAnsiTheme="minorHAnsi"/>
              </w:rPr>
              <w:t xml:space="preserve">) </w:t>
            </w:r>
            <w:r w:rsidRPr="00BF6B91">
              <w:rPr>
                <w:rFonts w:asciiTheme="minorHAnsi" w:hAnsiTheme="minorHAnsi" w:cs="Nokia Pure Text"/>
              </w:rPr>
              <w:t xml:space="preserve">с заголовком, в котором перечислены названия столбцов. Строки нумеруются </w:t>
            </w:r>
            <w:r>
              <w:rPr>
                <w:rFonts w:asciiTheme="minorHAnsi" w:hAnsiTheme="minorHAnsi" w:cs="Nokia Pure Text"/>
              </w:rPr>
              <w:t xml:space="preserve">целыми </w:t>
            </w:r>
            <w:r w:rsidRPr="00BF6B91">
              <w:rPr>
                <w:rFonts w:asciiTheme="minorHAnsi" w:hAnsiTheme="minorHAnsi" w:cs="Nokia Pure Text"/>
              </w:rPr>
              <w:t>положительными числами, необязательно в порядке возрастания. В ячейках CSV-файла могут хранится или целые числа или выражения вида</w:t>
            </w:r>
          </w:p>
          <w:p w14:paraId="41A3FC0E" w14:textId="77777777" w:rsidR="000B712F" w:rsidRPr="00C77F80" w:rsidRDefault="000B712F" w:rsidP="000B712F">
            <w:pPr>
              <w:pStyle w:val="2"/>
              <w:spacing w:before="120" w:after="120"/>
              <w:ind w:left="1109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= 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ARG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  <w:lang w:val="ru-RU"/>
              </w:rPr>
              <w:t>1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0134C6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OP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ARG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  <w:lang w:val="ru-RU"/>
              </w:rPr>
              <w:t>2</w:t>
            </w:r>
          </w:p>
          <w:p w14:paraId="4B097DCD" w14:textId="77777777" w:rsidR="000B712F" w:rsidRPr="007E2FB1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120205">
              <w:rPr>
                <w:rFonts w:asciiTheme="minorHAnsi" w:hAnsiTheme="minorHAnsi" w:cs="Nokia Pure Text"/>
              </w:rPr>
              <w:t xml:space="preserve">где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ARG1</w:t>
            </w:r>
            <w:r w:rsidRPr="00120205">
              <w:rPr>
                <w:rFonts w:asciiTheme="minorHAnsi" w:hAnsiTheme="minorHAnsi" w:cs="Nokia Pure Text"/>
              </w:rPr>
              <w:t xml:space="preserve"> и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ARG2</w:t>
            </w:r>
            <w:r w:rsidRPr="0012020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–</w:t>
            </w:r>
            <w:r w:rsidRPr="0012020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 xml:space="preserve">целые числа или </w:t>
            </w:r>
            <w:r w:rsidRPr="00120205">
              <w:rPr>
                <w:rFonts w:asciiTheme="minorHAnsi" w:hAnsiTheme="minorHAnsi" w:cs="Nokia Pure Text"/>
              </w:rPr>
              <w:t xml:space="preserve">адреса ячеек в формате </w:t>
            </w:r>
            <w:proofErr w:type="spellStart"/>
            <w:r w:rsidRPr="00120205">
              <w:rPr>
                <w:rFonts w:asciiTheme="minorHAnsi" w:hAnsiTheme="minorHAnsi" w:cs="Nokia Pure Text"/>
              </w:rPr>
              <w:t>Имя_колонки</w:t>
            </w:r>
            <w:proofErr w:type="spellEnd"/>
            <w:r w:rsidRPr="00120205">
              <w:rPr>
                <w:rFonts w:asciiTheme="minorHAnsi" w:hAnsiTheme="minorHAnsi" w:cs="Nokia Pure Text"/>
              </w:rPr>
              <w:t xml:space="preserve"> </w:t>
            </w:r>
            <w:proofErr w:type="spellStart"/>
            <w:r w:rsidRPr="00120205">
              <w:rPr>
                <w:rFonts w:asciiTheme="minorHAnsi" w:hAnsiTheme="minorHAnsi" w:cs="Nokia Pure Text"/>
              </w:rPr>
              <w:t>Номер_строки</w:t>
            </w:r>
            <w:proofErr w:type="spellEnd"/>
            <w:r w:rsidRPr="00120205">
              <w:rPr>
                <w:rFonts w:asciiTheme="minorHAnsi" w:hAnsiTheme="minorHAnsi" w:cs="Nokia Pure Text"/>
              </w:rPr>
              <w:t xml:space="preserve">, а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OP</w:t>
            </w:r>
            <w:r w:rsidRPr="00120205">
              <w:rPr>
                <w:rFonts w:asciiTheme="minorHAnsi" w:hAnsiTheme="minorHAnsi" w:cs="Nokia Pure Text"/>
              </w:rPr>
              <w:t xml:space="preserve"> – арифметическая операция из списка: +, -, *, /.</w:t>
            </w:r>
            <w:r w:rsidRPr="00607A43">
              <w:rPr>
                <w:rFonts w:asciiTheme="minorHAnsi" w:hAnsiTheme="minorHAnsi" w:cs="Nokia Pure Text"/>
              </w:rPr>
              <w:t xml:space="preserve"> </w:t>
            </w:r>
          </w:p>
          <w:p w14:paraId="462BFDB6" w14:textId="77777777" w:rsidR="000B712F" w:rsidRPr="0012020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 w:rsidRPr="00120205">
              <w:rPr>
                <w:rFonts w:asciiTheme="minorHAnsi" w:hAnsiTheme="minorHAnsi" w:cs="Nokia Pure Text"/>
              </w:rPr>
              <w:t>Например, таблица</w: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37"/>
              <w:gridCol w:w="2337"/>
              <w:gridCol w:w="2338"/>
              <w:gridCol w:w="2338"/>
            </w:tblGrid>
            <w:tr w:rsidR="000B712F" w:rsidRPr="0068247B" w14:paraId="4DCABB13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20B0F999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40642B3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338" w:type="dxa"/>
                </w:tcPr>
                <w:p w14:paraId="5DD9AAA6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338" w:type="dxa"/>
                </w:tcPr>
                <w:p w14:paraId="027496D2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C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ell</w:t>
                  </w:r>
                </w:p>
              </w:tc>
            </w:tr>
            <w:tr w:rsidR="000B712F" w:rsidRPr="0068247B" w14:paraId="14F006FD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7577980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7" w:type="dxa"/>
                </w:tcPr>
                <w:p w14:paraId="080F2F84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8" w:type="dxa"/>
                </w:tcPr>
                <w:p w14:paraId="499E83A4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612CF641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</w:tr>
            <w:tr w:rsidR="000B712F" w:rsidRPr="0068247B" w14:paraId="6E148993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5748D68D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37" w:type="dxa"/>
                </w:tcPr>
                <w:p w14:paraId="205BB35F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38" w:type="dxa"/>
                </w:tcPr>
                <w:p w14:paraId="78FCF64F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=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A1+C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ell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1B823AC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</w:tr>
            <w:tr w:rsidR="000B712F" w:rsidRPr="0068247B" w14:paraId="7F47717F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24EEC497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7" w:type="dxa"/>
                </w:tcPr>
                <w:p w14:paraId="76F895D1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39985F46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=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B1+A1</w:t>
                  </w:r>
                </w:p>
              </w:tc>
              <w:tc>
                <w:tcPr>
                  <w:tcW w:w="2338" w:type="dxa"/>
                </w:tcPr>
                <w:p w14:paraId="258BCD15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72DA114A" w14:textId="45169E73" w:rsidR="000B712F" w:rsidRPr="00120205" w:rsidRDefault="005B4829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>
              <w:rPr>
                <w:rFonts w:asciiTheme="minorHAnsi" w:hAnsiTheme="minorHAnsi" w:cs="Nokia Pure Text"/>
              </w:rPr>
              <w:t xml:space="preserve">Будет </w:t>
            </w:r>
            <w:r w:rsidR="000B712F" w:rsidRPr="00120205">
              <w:rPr>
                <w:rFonts w:asciiTheme="minorHAnsi" w:hAnsiTheme="minorHAnsi" w:cs="Nokia Pure Text"/>
              </w:rPr>
              <w:t xml:space="preserve">представлена в </w:t>
            </w:r>
            <w:r w:rsidR="000B712F">
              <w:rPr>
                <w:rFonts w:asciiTheme="minorHAnsi" w:hAnsiTheme="minorHAnsi" w:cs="Nokia Pure Text"/>
              </w:rPr>
              <w:t xml:space="preserve">нашем </w:t>
            </w:r>
            <w:r w:rsidR="000B712F" w:rsidRPr="00120205">
              <w:rPr>
                <w:rFonts w:asciiTheme="minorHAnsi" w:hAnsiTheme="minorHAnsi" w:cs="Nokia Pure Text"/>
              </w:rPr>
              <w:t>CSV-формате следующим образом:</w:t>
            </w:r>
          </w:p>
          <w:p w14:paraId="32D64356" w14:textId="77777777" w:rsidR="000B712F" w:rsidRPr="005965EE" w:rsidRDefault="000B712F" w:rsidP="000B712F">
            <w:pPr>
              <w:rPr>
                <w:sz w:val="24"/>
                <w:szCs w:val="24"/>
              </w:rPr>
            </w:pPr>
          </w:p>
          <w:p w14:paraId="60E21308" w14:textId="77777777" w:rsidR="000B712F" w:rsidRPr="00EB3145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proofErr w:type="gramStart"/>
            <w:r w:rsidRPr="00EB3145">
              <w:rPr>
                <w:rFonts w:ascii="Consolas" w:hAnsi="Consolas" w:cs="Consolas"/>
                <w:b/>
                <w:sz w:val="24"/>
                <w:szCs w:val="24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proofErr w:type="gramEnd"/>
            <w:r w:rsidRPr="00EB3145">
              <w:rPr>
                <w:rFonts w:ascii="Consolas" w:hAnsi="Consolas" w:cs="Consolas"/>
                <w:b/>
                <w:sz w:val="24"/>
                <w:szCs w:val="24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</w:t>
            </w:r>
            <w:r w:rsidRPr="00EB3145">
              <w:rPr>
                <w:rFonts w:ascii="Consolas" w:hAnsi="Consolas" w:cs="Consolas"/>
                <w:b/>
                <w:sz w:val="24"/>
                <w:szCs w:val="24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Cell</w:t>
            </w:r>
          </w:p>
          <w:p w14:paraId="5C00FD1C" w14:textId="77777777" w:rsidR="000B712F" w:rsidRPr="00EB3145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EB3145">
              <w:rPr>
                <w:rFonts w:ascii="Consolas" w:hAnsi="Consolas" w:cs="Consolas"/>
                <w:b/>
                <w:sz w:val="24"/>
                <w:szCs w:val="24"/>
              </w:rPr>
              <w:t>1,1,0,1</w:t>
            </w:r>
          </w:p>
          <w:p w14:paraId="2CFB07E5" w14:textId="77777777" w:rsidR="000B712F" w:rsidRPr="00EB3145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EB3145">
              <w:rPr>
                <w:rFonts w:ascii="Consolas" w:hAnsi="Consolas" w:cs="Consolas"/>
                <w:b/>
                <w:sz w:val="24"/>
                <w:szCs w:val="24"/>
              </w:rPr>
              <w:t>2,</w:t>
            </w:r>
            <w:proofErr w:type="gramStart"/>
            <w:r w:rsidRPr="00EB3145">
              <w:rPr>
                <w:rFonts w:ascii="Consolas" w:hAnsi="Consolas" w:cs="Consolas"/>
                <w:b/>
                <w:sz w:val="24"/>
                <w:szCs w:val="24"/>
              </w:rPr>
              <w:t>2,=</w:t>
            </w:r>
            <w:proofErr w:type="gramEnd"/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EB3145">
              <w:rPr>
                <w:rFonts w:ascii="Consolas" w:hAnsi="Consolas" w:cs="Consolas"/>
                <w:b/>
                <w:sz w:val="24"/>
                <w:szCs w:val="24"/>
              </w:rPr>
              <w:t>1+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Cell</w:t>
            </w:r>
            <w:r w:rsidRPr="00EB3145">
              <w:rPr>
                <w:rFonts w:ascii="Consolas" w:hAnsi="Consolas" w:cs="Consolas"/>
                <w:b/>
                <w:sz w:val="24"/>
                <w:szCs w:val="24"/>
              </w:rPr>
              <w:t>30,0</w:t>
            </w:r>
          </w:p>
          <w:p w14:paraId="356AA52C" w14:textId="77777777" w:rsidR="000B712F" w:rsidRPr="002370D2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2370D2">
              <w:rPr>
                <w:rFonts w:ascii="Consolas" w:hAnsi="Consolas" w:cs="Consolas"/>
                <w:b/>
                <w:sz w:val="24"/>
                <w:szCs w:val="24"/>
              </w:rPr>
              <w:t>30,</w:t>
            </w:r>
            <w:proofErr w:type="gramStart"/>
            <w:r w:rsidRPr="002370D2">
              <w:rPr>
                <w:rFonts w:ascii="Consolas" w:hAnsi="Consolas" w:cs="Consolas"/>
                <w:b/>
                <w:sz w:val="24"/>
                <w:szCs w:val="24"/>
              </w:rPr>
              <w:t>0,=</w:t>
            </w:r>
            <w:proofErr w:type="gramEnd"/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</w:t>
            </w:r>
            <w:r w:rsidRPr="002370D2">
              <w:rPr>
                <w:rFonts w:ascii="Consolas" w:hAnsi="Consolas" w:cs="Consolas"/>
                <w:b/>
                <w:sz w:val="24"/>
                <w:szCs w:val="24"/>
              </w:rPr>
              <w:t>1+</w:t>
            </w:r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2370D2">
              <w:rPr>
                <w:rFonts w:ascii="Consolas" w:hAnsi="Consolas" w:cs="Consolas"/>
                <w:b/>
                <w:sz w:val="24"/>
                <w:szCs w:val="24"/>
              </w:rPr>
              <w:t>1,5</w:t>
            </w:r>
          </w:p>
          <w:p w14:paraId="574F5FAD" w14:textId="77777777" w:rsidR="000B712F" w:rsidRPr="002370D2" w:rsidRDefault="000B712F" w:rsidP="000B712F">
            <w:pPr>
              <w:rPr>
                <w:rFonts w:ascii="Consolas" w:hAnsi="Consolas" w:cs="Consolas"/>
                <w:sz w:val="24"/>
                <w:szCs w:val="24"/>
              </w:rPr>
            </w:pPr>
          </w:p>
          <w:p w14:paraId="1B164FC2" w14:textId="023F9CC7" w:rsidR="000B712F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8F0DCB">
              <w:rPr>
                <w:rFonts w:asciiTheme="minorHAnsi" w:hAnsiTheme="minorHAnsi" w:cs="Nokia Pure Text"/>
              </w:rPr>
              <w:t xml:space="preserve">(обратите внимание на </w:t>
            </w:r>
            <w:r w:rsidRPr="008F0DCB">
              <w:rPr>
                <w:rFonts w:asciiTheme="minorHAnsi" w:hAnsiTheme="minorHAnsi" w:cs="Nokia Pure Text"/>
                <w:b/>
                <w:bCs/>
                <w:i/>
              </w:rPr>
              <w:t>пропуск первого значения</w:t>
            </w:r>
            <w:r w:rsidRPr="008F0DCB">
              <w:rPr>
                <w:rFonts w:asciiTheme="minorHAnsi" w:hAnsiTheme="minorHAnsi" w:cs="Nokia Pure Text"/>
              </w:rPr>
              <w:t xml:space="preserve"> в первой строке CSV-представления, он обозначает пустую левую верхнюю ячейку таблицы).</w:t>
            </w:r>
          </w:p>
          <w:p w14:paraId="5D6E2DDF" w14:textId="77777777" w:rsidR="00AB3B42" w:rsidRPr="008F0DCB" w:rsidRDefault="00AB3B42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</w:p>
          <w:p w14:paraId="5D52D934" w14:textId="51F6F5A6" w:rsidR="000B712F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6749C3">
              <w:rPr>
                <w:rFonts w:asciiTheme="minorHAnsi" w:hAnsiTheme="minorHAnsi" w:cs="Nokia Pure Text"/>
              </w:rPr>
              <w:t xml:space="preserve">Требуется написать программу, которая читает произвольную CSV-форму из файла (количество строк и столбцов может быть любым), </w:t>
            </w:r>
            <w:r w:rsidRPr="0060071C">
              <w:rPr>
                <w:rFonts w:asciiTheme="minorHAnsi" w:hAnsiTheme="minorHAnsi" w:cs="Nokia Pure Text"/>
                <w:b/>
                <w:bCs/>
              </w:rPr>
              <w:t>вычисляет</w:t>
            </w:r>
            <w:r w:rsidRPr="006749C3">
              <w:rPr>
                <w:rFonts w:asciiTheme="minorHAnsi" w:hAnsiTheme="minorHAnsi" w:cs="Nokia Pure Text"/>
              </w:rPr>
              <w:t xml:space="preserve"> значения ячеек, если это необходимо, и выводит получившуюся табличку в виде CSV-представления в консоль. Решением задания будет</w:t>
            </w:r>
            <w:r w:rsidRPr="008F3B28">
              <w:rPr>
                <w:rFonts w:asciiTheme="minorHAnsi" w:hAnsiTheme="minorHAnsi" w:cs="Nokia Pure Text"/>
              </w:rPr>
              <w:t>:</w:t>
            </w:r>
            <w:r w:rsidRPr="006749C3">
              <w:rPr>
                <w:rFonts w:asciiTheme="minorHAnsi" w:hAnsiTheme="minorHAnsi" w:cs="Nokia Pure Text"/>
              </w:rPr>
              <w:t xml:space="preserve"> файл или несколько файлов с исходным кодом программы на языке C++, </w:t>
            </w:r>
            <w:r>
              <w:rPr>
                <w:rFonts w:asciiTheme="minorHAnsi" w:hAnsiTheme="minorHAnsi" w:cs="Nokia Pure Text"/>
              </w:rPr>
              <w:t xml:space="preserve">инструкции по сборке и </w:t>
            </w:r>
            <w:r w:rsidRPr="006749C3">
              <w:rPr>
                <w:rFonts w:asciiTheme="minorHAnsi" w:hAnsiTheme="minorHAnsi" w:cs="Nokia Pure Text"/>
              </w:rPr>
              <w:t>тестовые примеры</w:t>
            </w:r>
            <w:r w:rsidRPr="005E6EBE">
              <w:rPr>
                <w:rFonts w:asciiTheme="minorHAnsi" w:hAnsiTheme="minorHAnsi" w:cs="Nokia Pure Text"/>
              </w:rPr>
              <w:t xml:space="preserve"> (</w:t>
            </w:r>
            <w:r>
              <w:rPr>
                <w:rFonts w:asciiTheme="minorHAnsi" w:hAnsiTheme="minorHAnsi" w:cs="Nokia Pure Text"/>
              </w:rPr>
              <w:t>количество тестов – на усмотрение разработчика</w:t>
            </w:r>
            <w:r w:rsidRPr="005E6EBE">
              <w:rPr>
                <w:rFonts w:asciiTheme="minorHAnsi" w:hAnsiTheme="minorHAnsi" w:cs="Nokia Pure Text"/>
              </w:rPr>
              <w:t>)</w:t>
            </w:r>
            <w:r w:rsidRPr="006749C3">
              <w:rPr>
                <w:rFonts w:asciiTheme="minorHAnsi" w:hAnsiTheme="minorHAnsi" w:cs="Nokia Pure Text"/>
              </w:rPr>
              <w:t>.</w:t>
            </w:r>
          </w:p>
          <w:p w14:paraId="0A3AB00F" w14:textId="77777777" w:rsidR="00884791" w:rsidRPr="00E95253" w:rsidRDefault="00884791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</w:p>
          <w:p w14:paraId="5C106C46" w14:textId="60F15A45" w:rsidR="000B712F" w:rsidRPr="00EC3E77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7B48CA">
              <w:rPr>
                <w:rFonts w:asciiTheme="minorHAnsi" w:hAnsiTheme="minorHAnsi" w:cs="Nokia Pure Text"/>
              </w:rPr>
              <w:t xml:space="preserve">Программа </w:t>
            </w:r>
            <w:r w:rsidRPr="00804E2F">
              <w:rPr>
                <w:rFonts w:asciiTheme="minorHAnsi" w:hAnsiTheme="minorHAnsi" w:cs="Nokia Pure Text"/>
              </w:rPr>
              <w:t>должна</w:t>
            </w:r>
            <w:r w:rsidRPr="007B48CA">
              <w:rPr>
                <w:rFonts w:asciiTheme="minorHAnsi" w:hAnsiTheme="minorHAnsi" w:cs="Nokia Pure Text"/>
              </w:rPr>
              <w:t xml:space="preserve"> компилироваться компилятором </w:t>
            </w:r>
            <w:proofErr w:type="spellStart"/>
            <w:r w:rsidR="0012790A">
              <w:rPr>
                <w:rFonts w:asciiTheme="minorHAnsi" w:hAnsiTheme="minorHAnsi" w:cs="Nokia Pure Text"/>
                <w:lang w:val="en-US"/>
              </w:rPr>
              <w:t>gcc</w:t>
            </w:r>
            <w:proofErr w:type="spellEnd"/>
            <w:r w:rsidRPr="007B48CA">
              <w:rPr>
                <w:rFonts w:asciiTheme="minorHAnsi" w:hAnsiTheme="minorHAnsi" w:cs="Nokia Pure Text"/>
              </w:rPr>
              <w:t xml:space="preserve"> или </w:t>
            </w:r>
            <w:r w:rsidR="0012790A">
              <w:rPr>
                <w:rFonts w:asciiTheme="minorHAnsi" w:hAnsiTheme="minorHAnsi" w:cs="Nokia Pure Text"/>
                <w:lang w:val="en-US"/>
              </w:rPr>
              <w:t>c</w:t>
            </w:r>
            <w:proofErr w:type="spellStart"/>
            <w:r w:rsidRPr="007B48CA">
              <w:rPr>
                <w:rFonts w:asciiTheme="minorHAnsi" w:hAnsiTheme="minorHAnsi" w:cs="Nokia Pure Text"/>
              </w:rPr>
              <w:t>lang</w:t>
            </w:r>
            <w:proofErr w:type="spellEnd"/>
            <w:r w:rsidRPr="007B48CA">
              <w:rPr>
                <w:rFonts w:asciiTheme="minorHAnsi" w:hAnsiTheme="minorHAnsi" w:cs="Nokia Pure Text"/>
              </w:rPr>
              <w:t xml:space="preserve"> в Linux, </w:t>
            </w:r>
            <w:proofErr w:type="spellStart"/>
            <w:r w:rsidRPr="007B48CA">
              <w:rPr>
                <w:rFonts w:asciiTheme="minorHAnsi" w:hAnsiTheme="minorHAnsi" w:cs="Nokia Pure Text"/>
              </w:rPr>
              <w:t>mingw</w:t>
            </w:r>
            <w:proofErr w:type="spellEnd"/>
            <w:r w:rsidR="000D5EDC" w:rsidRPr="00F65A10">
              <w:rPr>
                <w:rFonts w:asciiTheme="minorHAnsi" w:hAnsiTheme="minorHAnsi" w:cs="Nokia Pure Text"/>
              </w:rPr>
              <w:t>/</w:t>
            </w:r>
            <w:r w:rsidR="00F65A10">
              <w:rPr>
                <w:rFonts w:asciiTheme="minorHAnsi" w:hAnsiTheme="minorHAnsi" w:cs="Nokia Pure Text"/>
                <w:lang w:val="en-US"/>
              </w:rPr>
              <w:t>c</w:t>
            </w:r>
            <w:proofErr w:type="spellStart"/>
            <w:r w:rsidRPr="007B48CA">
              <w:rPr>
                <w:rFonts w:asciiTheme="minorHAnsi" w:hAnsiTheme="minorHAnsi" w:cs="Nokia Pure Text"/>
              </w:rPr>
              <w:t>ygwin</w:t>
            </w:r>
            <w:proofErr w:type="spellEnd"/>
            <w:r w:rsidRPr="007B48CA">
              <w:rPr>
                <w:rFonts w:asciiTheme="minorHAnsi" w:hAnsiTheme="minorHAnsi" w:cs="Nokia Pure Text"/>
              </w:rPr>
              <w:t xml:space="preserve"> в Windows. Рекомендуется использование стандартной библиотеки (</w:t>
            </w:r>
            <w:r w:rsidRPr="007B48CA">
              <w:rPr>
                <w:rFonts w:asciiTheme="minorHAnsi" w:hAnsiTheme="minorHAnsi" w:cs="Nokia Pure Text"/>
                <w:lang w:val="en-US"/>
              </w:rPr>
              <w:t>STL</w:t>
            </w:r>
            <w:r w:rsidRPr="007B48CA">
              <w:rPr>
                <w:rFonts w:asciiTheme="minorHAnsi" w:hAnsiTheme="minorHAnsi" w:cs="Nokia Pure Text"/>
              </w:rPr>
              <w:t>). Использование любых сторонних библиотек</w:t>
            </w:r>
            <w:r w:rsidR="00833848">
              <w:rPr>
                <w:rFonts w:asciiTheme="minorHAnsi" w:hAnsiTheme="minorHAnsi" w:cs="Nokia Pure Text"/>
              </w:rPr>
              <w:t>, кроме</w:t>
            </w:r>
            <w:r w:rsidRPr="007B48CA">
              <w:rPr>
                <w:rFonts w:asciiTheme="minorHAnsi" w:hAnsiTheme="minorHAnsi" w:cs="Nokia Pure Text"/>
              </w:rPr>
              <w:t xml:space="preserve"> STL</w:t>
            </w:r>
            <w:r w:rsidR="00657DE1">
              <w:rPr>
                <w:rFonts w:asciiTheme="minorHAnsi" w:hAnsiTheme="minorHAnsi" w:cs="Nokia Pure Text"/>
              </w:rPr>
              <w:t>,</w:t>
            </w:r>
            <w:r w:rsidRPr="007B48CA">
              <w:rPr>
                <w:rFonts w:asciiTheme="minorHAnsi" w:hAnsiTheme="minorHAnsi" w:cs="Nokia Pure Text"/>
              </w:rPr>
              <w:t xml:space="preserve"> </w:t>
            </w:r>
            <w:r w:rsidRPr="00804E2F">
              <w:rPr>
                <w:rFonts w:asciiTheme="minorHAnsi" w:hAnsiTheme="minorHAnsi" w:cs="Nokia Pure Text"/>
              </w:rPr>
              <w:t>запрещено</w:t>
            </w:r>
            <w:r w:rsidRPr="007B48CA">
              <w:rPr>
                <w:rFonts w:asciiTheme="minorHAnsi" w:hAnsiTheme="minorHAnsi" w:cs="Nokia Pure Text"/>
              </w:rPr>
              <w:t xml:space="preserve">. Имя CSV-файла </w:t>
            </w:r>
            <w:r>
              <w:rPr>
                <w:rFonts w:asciiTheme="minorHAnsi" w:hAnsiTheme="minorHAnsi" w:cs="Nokia Pure Text"/>
              </w:rPr>
              <w:t xml:space="preserve">необходимо </w:t>
            </w:r>
            <w:r w:rsidRPr="007B48CA">
              <w:rPr>
                <w:rFonts w:asciiTheme="minorHAnsi" w:hAnsiTheme="minorHAnsi" w:cs="Nokia Pure Text"/>
              </w:rPr>
              <w:t>передавать первым аргументом командной строки</w:t>
            </w:r>
            <w:r>
              <w:rPr>
                <w:rFonts w:asciiTheme="minorHAnsi" w:hAnsiTheme="minorHAnsi" w:cs="Nokia Pure Text"/>
              </w:rPr>
              <w:t>.</w:t>
            </w:r>
            <w:r w:rsidRPr="0048545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В решении</w:t>
            </w:r>
            <w:r w:rsidR="004A55B7" w:rsidRPr="00973F0D">
              <w:rPr>
                <w:rFonts w:asciiTheme="minorHAnsi" w:hAnsiTheme="minorHAnsi" w:cs="Nokia Pure Text"/>
              </w:rPr>
              <w:t>,</w:t>
            </w:r>
            <w:r w:rsidR="004A55B7">
              <w:rPr>
                <w:rFonts w:asciiTheme="minorHAnsi" w:hAnsiTheme="minorHAnsi" w:cs="Nokia Pure Text"/>
              </w:rPr>
              <w:t xml:space="preserve"> кроме файлов с исходным кодом,</w:t>
            </w:r>
            <w:r w:rsidRPr="008F3B28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 xml:space="preserve">требуется предоставить инструкции по компиляции программы </w:t>
            </w:r>
            <w:r w:rsidR="004A55B7">
              <w:rPr>
                <w:rFonts w:asciiTheme="minorHAnsi" w:hAnsiTheme="minorHAnsi" w:cs="Nokia Pure Text"/>
              </w:rPr>
              <w:t xml:space="preserve">для проверки. Можно, но необязательно, </w:t>
            </w:r>
            <w:r>
              <w:rPr>
                <w:rFonts w:asciiTheme="minorHAnsi" w:hAnsiTheme="minorHAnsi" w:cs="Nokia Pure Text"/>
              </w:rPr>
              <w:t xml:space="preserve">использовать следующие </w:t>
            </w:r>
            <w:r w:rsidR="004A55B7">
              <w:rPr>
                <w:rFonts w:asciiTheme="minorHAnsi" w:hAnsiTheme="minorHAnsi" w:cs="Nokia Pure Text"/>
              </w:rPr>
              <w:t xml:space="preserve">системы автоматизации </w:t>
            </w:r>
            <w:r>
              <w:rPr>
                <w:rFonts w:asciiTheme="minorHAnsi" w:hAnsiTheme="minorHAnsi" w:cs="Nokia Pure Text"/>
              </w:rPr>
              <w:t xml:space="preserve">сборки: </w:t>
            </w:r>
            <w:r>
              <w:rPr>
                <w:rFonts w:asciiTheme="minorHAnsi" w:hAnsiTheme="minorHAnsi" w:cs="Nokia Pure Text"/>
                <w:lang w:val="en-US"/>
              </w:rPr>
              <w:t>make</w:t>
            </w:r>
            <w:r w:rsidRPr="00EC3E77">
              <w:rPr>
                <w:rFonts w:asciiTheme="minorHAnsi" w:hAnsiTheme="minorHAnsi" w:cs="Nokia Pure Text"/>
              </w:rPr>
              <w:t xml:space="preserve">, </w:t>
            </w:r>
            <w:proofErr w:type="spellStart"/>
            <w:r>
              <w:rPr>
                <w:rFonts w:asciiTheme="minorHAnsi" w:hAnsiTheme="minorHAnsi" w:cs="Nokia Pure Text"/>
                <w:lang w:val="en-US"/>
              </w:rPr>
              <w:t>automake</w:t>
            </w:r>
            <w:proofErr w:type="spellEnd"/>
            <w:r w:rsidRPr="0002295F">
              <w:rPr>
                <w:rFonts w:asciiTheme="minorHAnsi" w:hAnsiTheme="minorHAnsi" w:cs="Nokia Pure Text"/>
              </w:rPr>
              <w:t xml:space="preserve">, </w:t>
            </w:r>
            <w:proofErr w:type="spellStart"/>
            <w:r>
              <w:rPr>
                <w:rFonts w:asciiTheme="minorHAnsi" w:hAnsiTheme="minorHAnsi" w:cs="Nokia Pure Text"/>
                <w:lang w:val="en-US"/>
              </w:rPr>
              <w:t>cmake</w:t>
            </w:r>
            <w:proofErr w:type="spellEnd"/>
            <w:r>
              <w:rPr>
                <w:rFonts w:asciiTheme="minorHAnsi" w:hAnsiTheme="minorHAnsi" w:cs="Nokia Pure Text"/>
              </w:rPr>
              <w:t xml:space="preserve">, </w:t>
            </w:r>
            <w:proofErr w:type="spellStart"/>
            <w:r>
              <w:rPr>
                <w:rFonts w:asciiTheme="minorHAnsi" w:hAnsiTheme="minorHAnsi" w:cs="Nokia Pure Text"/>
                <w:lang w:val="en-US"/>
              </w:rPr>
              <w:t>gradle</w:t>
            </w:r>
            <w:proofErr w:type="spellEnd"/>
            <w:r w:rsidRPr="00937632">
              <w:rPr>
                <w:rFonts w:asciiTheme="minorHAnsi" w:hAnsiTheme="minorHAnsi" w:cs="Nokia Pure Text"/>
              </w:rPr>
              <w:t xml:space="preserve">; </w:t>
            </w:r>
            <w:r>
              <w:rPr>
                <w:rFonts w:asciiTheme="minorHAnsi" w:hAnsiTheme="minorHAnsi" w:cs="Nokia Pure Text"/>
              </w:rPr>
              <w:t xml:space="preserve">проприетарные средства сборки </w:t>
            </w:r>
            <w:r w:rsidRPr="00804E2F">
              <w:rPr>
                <w:rFonts w:asciiTheme="minorHAnsi" w:hAnsiTheme="minorHAnsi" w:cs="Nokia Pure Text"/>
              </w:rPr>
              <w:t>не допускаются</w:t>
            </w:r>
            <w:r>
              <w:rPr>
                <w:rFonts w:asciiTheme="minorHAnsi" w:hAnsiTheme="minorHAnsi" w:cs="Nokia Pure Text"/>
              </w:rPr>
              <w:t xml:space="preserve">: например, файлы проектов </w:t>
            </w:r>
            <w:r>
              <w:rPr>
                <w:rFonts w:asciiTheme="minorHAnsi" w:hAnsiTheme="minorHAnsi" w:cs="Nokia Pure Text"/>
                <w:lang w:val="en-US"/>
              </w:rPr>
              <w:t>MS</w:t>
            </w:r>
            <w:r w:rsidRPr="00937632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  <w:lang w:val="en-US"/>
              </w:rPr>
              <w:t>Visual</w:t>
            </w:r>
            <w:r w:rsidRPr="00937632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  <w:lang w:val="en-US"/>
              </w:rPr>
              <w:t>Studio</w:t>
            </w:r>
            <w:r w:rsidRPr="00804E2F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не подойдут.</w:t>
            </w:r>
          </w:p>
          <w:p w14:paraId="7D16985C" w14:textId="77777777" w:rsidR="000B712F" w:rsidRPr="0048545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>
              <w:rPr>
                <w:rFonts w:asciiTheme="minorHAnsi" w:hAnsiTheme="minorHAnsi" w:cs="Nokia Pure Text"/>
              </w:rPr>
              <w:t>Пример запуска программы:</w:t>
            </w:r>
          </w:p>
          <w:p w14:paraId="66E006F1" w14:textId="77777777" w:rsidR="000B712F" w:rsidRPr="001E17B3" w:rsidRDefault="000B712F" w:rsidP="000B712F">
            <w:pPr>
              <w:autoSpaceDE w:val="0"/>
              <w:autoSpaceDN w:val="0"/>
              <w:adjustRightInd w:val="0"/>
              <w:spacing w:before="120" w:after="120"/>
              <w:ind w:left="1109"/>
              <w:rPr>
                <w:rFonts w:ascii="Consolas" w:hAnsi="Consolas" w:cs="Consolas"/>
              </w:rPr>
            </w:pPr>
            <w:r w:rsidRPr="001E17B3">
              <w:rPr>
                <w:rFonts w:ascii="Consolas" w:hAnsi="Consolas" w:cs="Consolas"/>
              </w:rPr>
              <w:t>$ csvreader.exe file.csv</w:t>
            </w:r>
          </w:p>
          <w:p w14:paraId="3B773FC4" w14:textId="77777777" w:rsidR="000B712F" w:rsidRPr="00300AD5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300AD5">
              <w:rPr>
                <w:rFonts w:asciiTheme="minorHAnsi" w:hAnsiTheme="minorHAnsi" w:cs="Nokia Pure Text"/>
              </w:rPr>
              <w:t xml:space="preserve">где </w:t>
            </w:r>
            <w:r w:rsidRPr="00300AD5">
              <w:rPr>
                <w:rFonts w:asciiTheme="minorHAnsi" w:hAnsiTheme="minorHAnsi" w:cs="Nokia Pure Text"/>
                <w:b/>
              </w:rPr>
              <w:t>csvreader.exe</w:t>
            </w:r>
            <w:r w:rsidRPr="00300AD5">
              <w:rPr>
                <w:rFonts w:asciiTheme="minorHAnsi" w:hAnsiTheme="minorHAnsi" w:cs="Nokia Pure Text"/>
              </w:rPr>
              <w:t xml:space="preserve"> – имя исполняемого файла</w:t>
            </w:r>
            <w:r>
              <w:rPr>
                <w:rFonts w:asciiTheme="minorHAnsi" w:hAnsiTheme="minorHAnsi" w:cs="Nokia Pure Text"/>
              </w:rPr>
              <w:t xml:space="preserve"> </w:t>
            </w:r>
            <w:r w:rsidRPr="00C267A9">
              <w:rPr>
                <w:rFonts w:asciiTheme="minorHAnsi" w:hAnsiTheme="minorHAnsi" w:cs="Nokia Pure Text"/>
              </w:rPr>
              <w:t>(</w:t>
            </w:r>
            <w:r>
              <w:rPr>
                <w:rFonts w:asciiTheme="minorHAnsi" w:hAnsiTheme="minorHAnsi" w:cs="Nokia Pure Text"/>
              </w:rPr>
              <w:t>может быть любым</w:t>
            </w:r>
            <w:r w:rsidRPr="00C267A9">
              <w:rPr>
                <w:rFonts w:asciiTheme="minorHAnsi" w:hAnsiTheme="minorHAnsi" w:cs="Nokia Pure Text"/>
              </w:rPr>
              <w:t>)</w:t>
            </w:r>
            <w:r w:rsidRPr="00300AD5">
              <w:rPr>
                <w:rFonts w:asciiTheme="minorHAnsi" w:hAnsiTheme="minorHAnsi" w:cs="Nokia Pure Text"/>
              </w:rPr>
              <w:t xml:space="preserve">, </w:t>
            </w:r>
            <w:r w:rsidRPr="00300AD5">
              <w:rPr>
                <w:rFonts w:asciiTheme="minorHAnsi" w:hAnsiTheme="minorHAnsi" w:cs="Nokia Pure Text"/>
                <w:b/>
              </w:rPr>
              <w:t>file.csv</w:t>
            </w:r>
            <w:r w:rsidRPr="00300AD5">
              <w:rPr>
                <w:rFonts w:asciiTheme="minorHAnsi" w:hAnsiTheme="minorHAnsi" w:cs="Nokia Pure Text"/>
              </w:rPr>
              <w:t xml:space="preserve"> – имя файла с таблицей</w:t>
            </w:r>
            <w:r>
              <w:rPr>
                <w:rFonts w:asciiTheme="minorHAnsi" w:hAnsiTheme="minorHAnsi" w:cs="Nokia Pure Text"/>
              </w:rPr>
              <w:t xml:space="preserve"> (произвольно задаётся пользователем)</w:t>
            </w:r>
            <w:r w:rsidRPr="00300AD5">
              <w:rPr>
                <w:rFonts w:asciiTheme="minorHAnsi" w:hAnsiTheme="minorHAnsi" w:cs="Nokia Pure Text"/>
              </w:rPr>
              <w:t xml:space="preserve">, </w:t>
            </w:r>
            <w:r w:rsidRPr="00300AD5">
              <w:rPr>
                <w:rFonts w:asciiTheme="minorHAnsi" w:hAnsiTheme="minorHAnsi" w:cs="Nokia Pure Text"/>
                <w:b/>
              </w:rPr>
              <w:t>$</w:t>
            </w:r>
            <w:r w:rsidRPr="00300AD5">
              <w:rPr>
                <w:rFonts w:asciiTheme="minorHAnsi" w:hAnsiTheme="minorHAnsi" w:cs="Nokia Pure Text"/>
              </w:rPr>
              <w:t xml:space="preserve"> - приглашение командного интерпретатора.</w:t>
            </w:r>
          </w:p>
          <w:p w14:paraId="68D6117A" w14:textId="77777777" w:rsidR="000B712F" w:rsidRPr="00300AD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 w:rsidRPr="00300AD5">
              <w:rPr>
                <w:rFonts w:asciiTheme="minorHAnsi" w:hAnsiTheme="minorHAnsi" w:cs="Nokia Pure Text"/>
              </w:rPr>
              <w:t xml:space="preserve">Для приведённого примера результат, напечатанный в консоль, </w:t>
            </w:r>
            <w:r>
              <w:rPr>
                <w:rFonts w:asciiTheme="minorHAnsi" w:hAnsiTheme="minorHAnsi" w:cs="Nokia Pure Text"/>
              </w:rPr>
              <w:t xml:space="preserve">может быть </w:t>
            </w:r>
            <w:r w:rsidRPr="00300AD5">
              <w:rPr>
                <w:rFonts w:asciiTheme="minorHAnsi" w:hAnsiTheme="minorHAnsi" w:cs="Nokia Pure Text"/>
              </w:rPr>
              <w:t>таким:</w:t>
            </w:r>
          </w:p>
          <w:p w14:paraId="776955E6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proofErr w:type="gramStart"/>
            <w:r w:rsidRPr="001E17B3">
              <w:rPr>
                <w:rFonts w:ascii="Consolas" w:hAnsi="Consolas" w:cs="Consolas"/>
                <w:b/>
              </w:rPr>
              <w:t>,</w:t>
            </w:r>
            <w:proofErr w:type="spellStart"/>
            <w:r w:rsidRPr="001E17B3">
              <w:rPr>
                <w:rFonts w:ascii="Consolas" w:hAnsi="Consolas" w:cs="Consolas"/>
                <w:b/>
              </w:rPr>
              <w:t>A</w:t>
            </w:r>
            <w:proofErr w:type="gramEnd"/>
            <w:r w:rsidRPr="001E17B3">
              <w:rPr>
                <w:rFonts w:ascii="Consolas" w:hAnsi="Consolas" w:cs="Consolas"/>
                <w:b/>
              </w:rPr>
              <w:t>,B,Cell</w:t>
            </w:r>
            <w:proofErr w:type="spellEnd"/>
          </w:p>
          <w:p w14:paraId="1F115DEE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1,1,0,1</w:t>
            </w:r>
          </w:p>
          <w:p w14:paraId="784D3339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2,2,6,0,</w:t>
            </w:r>
          </w:p>
          <w:p w14:paraId="44B301A6" w14:textId="77777777" w:rsidR="000B712F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30,0,1,5</w:t>
            </w:r>
          </w:p>
          <w:p w14:paraId="0C853403" w14:textId="77777777" w:rsidR="00EB3145" w:rsidRDefault="00EB3145" w:rsidP="000B712F">
            <w:pPr>
              <w:ind w:left="1106"/>
              <w:rPr>
                <w:rFonts w:ascii="Consolas" w:hAnsi="Consolas" w:cs="Consolas"/>
                <w:b/>
              </w:rPr>
            </w:pPr>
          </w:p>
          <w:p w14:paraId="5BEE7E2E" w14:textId="77777777" w:rsidR="00EB3145" w:rsidRPr="001E17B3" w:rsidRDefault="00EB3145" w:rsidP="000B712F">
            <w:pPr>
              <w:ind w:left="1106"/>
              <w:rPr>
                <w:rFonts w:ascii="Consolas" w:hAnsi="Consolas" w:cs="Consolas"/>
                <w:b/>
              </w:rPr>
            </w:pPr>
          </w:p>
          <w:p w14:paraId="08D2AE4D" w14:textId="77777777" w:rsidR="00A31DE9" w:rsidRDefault="00EB3145" w:rsidP="00EB3145">
            <w:pPr>
              <w:pStyle w:val="ac"/>
              <w:autoSpaceDE w:val="0"/>
              <w:autoSpaceDN w:val="0"/>
              <w:adjustRightInd w:val="0"/>
            </w:pPr>
            <w:r>
              <w:t xml:space="preserve">Запуск программы осуществляется на </w:t>
            </w:r>
            <w:r>
              <w:rPr>
                <w:lang w:val="en-US"/>
              </w:rPr>
              <w:t>MinGW</w:t>
            </w:r>
            <w:r>
              <w:t>:</w:t>
            </w:r>
          </w:p>
          <w:p w14:paraId="231195E3" w14:textId="758DA278" w:rsidR="00EB3145" w:rsidRPr="00EB3145" w:rsidRDefault="00EB3145" w:rsidP="00EB3145">
            <w:pPr>
              <w:pStyle w:val="ac"/>
              <w:autoSpaceDE w:val="0"/>
              <w:autoSpaceDN w:val="0"/>
              <w:adjustRightInd w:val="0"/>
            </w:pPr>
            <w:r>
              <w:t xml:space="preserve">1)созданием </w:t>
            </w:r>
            <w:r>
              <w:rPr>
                <w:lang w:val="en-US"/>
              </w:rPr>
              <w:t>exe</w:t>
            </w:r>
            <w:r>
              <w:t xml:space="preserve"> файла</w:t>
            </w:r>
          </w:p>
          <w:p w14:paraId="67785B61" w14:textId="22492C6E" w:rsidR="00EB3145" w:rsidRPr="00EB3145" w:rsidRDefault="00EB3145" w:rsidP="00EB3145">
            <w:pPr>
              <w:pStyle w:val="HTML"/>
              <w:rPr>
                <w:color w:val="222222"/>
                <w:sz w:val="18"/>
                <w:szCs w:val="18"/>
                <w:lang w:val="en-US"/>
              </w:rPr>
            </w:pPr>
            <w:r w:rsidRPr="00EB3145">
              <w:rPr>
                <w:color w:val="222222"/>
                <w:sz w:val="18"/>
                <w:szCs w:val="18"/>
                <w:lang w:val="en-US"/>
              </w:rPr>
              <w:t>g</w:t>
            </w:r>
            <w:r w:rsidRPr="00EB3145">
              <w:rPr>
                <w:color w:val="000040"/>
                <w:sz w:val="18"/>
                <w:szCs w:val="18"/>
                <w:lang w:val="en-US"/>
              </w:rPr>
              <w:t>++</w:t>
            </w:r>
            <w:r w:rsidRPr="00EB3145">
              <w:rPr>
                <w:color w:val="222222"/>
                <w:sz w:val="18"/>
                <w:szCs w:val="18"/>
                <w:lang w:val="en-US"/>
              </w:rPr>
              <w:t xml:space="preserve"> </w:t>
            </w:r>
            <w:r w:rsidRPr="00EB3145">
              <w:rPr>
                <w:color w:val="000040"/>
                <w:sz w:val="18"/>
                <w:szCs w:val="18"/>
                <w:lang w:val="en-US"/>
              </w:rPr>
              <w:t>-</w:t>
            </w:r>
            <w:r w:rsidRPr="00EB3145">
              <w:rPr>
                <w:color w:val="222222"/>
                <w:sz w:val="18"/>
                <w:szCs w:val="18"/>
                <w:lang w:val="en-US"/>
              </w:rPr>
              <w:t xml:space="preserve">c </w:t>
            </w:r>
            <w:r>
              <w:rPr>
                <w:color w:val="222222"/>
                <w:sz w:val="18"/>
                <w:szCs w:val="18"/>
                <w:lang w:val="en-US"/>
              </w:rPr>
              <w:t>testtask</w:t>
            </w:r>
            <w:r w:rsidRPr="00EB3145">
              <w:rPr>
                <w:color w:val="222222"/>
                <w:sz w:val="18"/>
                <w:szCs w:val="18"/>
                <w:lang w:val="en-US"/>
              </w:rPr>
              <w:t>.</w:t>
            </w:r>
            <w:r w:rsidRPr="00EB3145">
              <w:rPr>
                <w:color w:val="007788"/>
                <w:sz w:val="18"/>
                <w:szCs w:val="18"/>
                <w:lang w:val="en-US"/>
              </w:rPr>
              <w:t>cpp</w:t>
            </w:r>
          </w:p>
          <w:p w14:paraId="0F5684F6" w14:textId="6F84C1B1" w:rsidR="00EB3145" w:rsidRPr="00EB3145" w:rsidRDefault="00EB3145" w:rsidP="00EB3145">
            <w:pPr>
              <w:pStyle w:val="HTML"/>
              <w:rPr>
                <w:color w:val="222222"/>
                <w:sz w:val="18"/>
                <w:szCs w:val="18"/>
                <w:lang w:val="en-US"/>
              </w:rPr>
            </w:pPr>
            <w:r w:rsidRPr="00EB3145">
              <w:rPr>
                <w:color w:val="222222"/>
                <w:sz w:val="18"/>
                <w:szCs w:val="18"/>
                <w:lang w:val="en-US"/>
              </w:rPr>
              <w:t>g</w:t>
            </w:r>
            <w:r w:rsidRPr="00EB3145">
              <w:rPr>
                <w:color w:val="000040"/>
                <w:sz w:val="18"/>
                <w:szCs w:val="18"/>
                <w:lang w:val="en-US"/>
              </w:rPr>
              <w:t>++</w:t>
            </w:r>
            <w:r w:rsidRPr="00EB3145">
              <w:rPr>
                <w:color w:val="222222"/>
                <w:sz w:val="18"/>
                <w:szCs w:val="18"/>
                <w:lang w:val="en-US"/>
              </w:rPr>
              <w:t xml:space="preserve"> </w:t>
            </w:r>
            <w:r w:rsidRPr="00EB3145">
              <w:rPr>
                <w:color w:val="000040"/>
                <w:sz w:val="18"/>
                <w:szCs w:val="18"/>
                <w:lang w:val="en-US"/>
              </w:rPr>
              <w:t>-</w:t>
            </w:r>
            <w:r w:rsidRPr="00EB3145">
              <w:rPr>
                <w:color w:val="222222"/>
                <w:sz w:val="18"/>
                <w:szCs w:val="18"/>
                <w:lang w:val="en-US"/>
              </w:rPr>
              <w:t xml:space="preserve">o </w:t>
            </w:r>
            <w:proofErr w:type="spellStart"/>
            <w:r>
              <w:rPr>
                <w:color w:val="222222"/>
                <w:sz w:val="18"/>
                <w:szCs w:val="18"/>
                <w:lang w:val="en-US"/>
              </w:rPr>
              <w:t>testtask</w:t>
            </w:r>
            <w:proofErr w:type="spellEnd"/>
            <w:r w:rsidRPr="00EB3145">
              <w:rPr>
                <w:color w:val="222222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  <w:sz w:val="18"/>
                <w:szCs w:val="18"/>
                <w:lang w:val="en-US"/>
              </w:rPr>
              <w:t>testtask</w:t>
            </w:r>
            <w:r w:rsidRPr="00EB3145">
              <w:rPr>
                <w:color w:val="222222"/>
                <w:sz w:val="18"/>
                <w:szCs w:val="18"/>
                <w:lang w:val="en-US"/>
              </w:rPr>
              <w:t>.</w:t>
            </w:r>
            <w:r w:rsidRPr="00EB3145">
              <w:rPr>
                <w:color w:val="007788"/>
                <w:sz w:val="18"/>
                <w:szCs w:val="18"/>
                <w:lang w:val="en-US"/>
              </w:rPr>
              <w:t>o</w:t>
            </w:r>
            <w:proofErr w:type="spellEnd"/>
            <w:proofErr w:type="gramEnd"/>
          </w:p>
          <w:p w14:paraId="7515C933" w14:textId="47E91064" w:rsidR="00EB3145" w:rsidRPr="00EB3145" w:rsidRDefault="00EB3145" w:rsidP="00EB3145">
            <w:pPr>
              <w:pStyle w:val="ac"/>
              <w:autoSpaceDE w:val="0"/>
              <w:autoSpaceDN w:val="0"/>
              <w:adjustRightInd w:val="0"/>
            </w:pPr>
            <w:r>
              <w:t xml:space="preserve">2) запуском </w:t>
            </w:r>
            <w:r>
              <w:rPr>
                <w:lang w:val="en-US"/>
              </w:rPr>
              <w:t>testtask.exe</w:t>
            </w:r>
          </w:p>
        </w:tc>
      </w:tr>
    </w:tbl>
    <w:p w14:paraId="110368E2" w14:textId="55496ED0" w:rsidR="00FC7543" w:rsidRPr="00EB3145" w:rsidRDefault="00FC7543" w:rsidP="005A04CF">
      <w:pPr>
        <w:jc w:val="both"/>
        <w:rPr>
          <w:rFonts w:ascii="Nokia Pure Text" w:hAnsi="Nokia Pure Text" w:cs="Nokia Pure Text"/>
          <w:lang w:val="en-US"/>
        </w:rPr>
      </w:pPr>
    </w:p>
    <w:sectPr w:rsidR="00FC7543" w:rsidRPr="00EB3145" w:rsidSect="000E051E">
      <w:pgSz w:w="11906" w:h="16838" w:code="9"/>
      <w:pgMar w:top="454" w:right="720" w:bottom="284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758D" w14:textId="77777777" w:rsidR="00C02178" w:rsidRDefault="00C02178">
      <w:r>
        <w:separator/>
      </w:r>
    </w:p>
  </w:endnote>
  <w:endnote w:type="continuationSeparator" w:id="0">
    <w:p w14:paraId="3CE3E862" w14:textId="77777777" w:rsidR="00C02178" w:rsidRDefault="00C0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kia Pure Text">
    <w:altName w:val="Times New Roman"/>
    <w:charset w:val="00"/>
    <w:family w:val="swiss"/>
    <w:pitch w:val="variable"/>
    <w:sig w:usb0="00000001" w:usb1="700078FB" w:usb2="0001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kia Pure Text Light">
    <w:altName w:val="Leelawadee UI"/>
    <w:charset w:val="00"/>
    <w:family w:val="swiss"/>
    <w:pitch w:val="variable"/>
    <w:sig w:usb0="A00002FF" w:usb1="700078FB" w:usb2="0001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D9288" w14:textId="77777777" w:rsidR="00C02178" w:rsidRDefault="00C02178">
      <w:r>
        <w:separator/>
      </w:r>
    </w:p>
  </w:footnote>
  <w:footnote w:type="continuationSeparator" w:id="0">
    <w:p w14:paraId="556CA46D" w14:textId="77777777" w:rsidR="00C02178" w:rsidRDefault="00C02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546"/>
    <w:multiLevelType w:val="hybridMultilevel"/>
    <w:tmpl w:val="09185156"/>
    <w:lvl w:ilvl="0" w:tplc="C4F8182E">
      <w:start w:val="1"/>
      <w:numFmt w:val="decimal"/>
      <w:lvlText w:val="%1."/>
      <w:lvlJc w:val="left"/>
      <w:pPr>
        <w:ind w:left="720" w:hanging="360"/>
      </w:pPr>
      <w:rPr>
        <w:rFonts w:hint="default"/>
        <w:color w:val="AEAAA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87729"/>
    <w:multiLevelType w:val="multilevel"/>
    <w:tmpl w:val="E278B150"/>
    <w:lvl w:ilvl="0">
      <w:start w:val="1"/>
      <w:numFmt w:val="decimal"/>
      <w:lvlText w:val="%1."/>
      <w:lvlJc w:val="left"/>
      <w:pPr>
        <w:tabs>
          <w:tab w:val="num" w:pos="-680"/>
        </w:tabs>
        <w:ind w:left="-680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0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6"/>
        </w:tabs>
        <w:ind w:left="2211" w:hanging="110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98"/>
        </w:tabs>
        <w:ind w:left="-9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"/>
        </w:tabs>
        <w:ind w:left="4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0"/>
        </w:tabs>
        <w:ind w:left="19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34"/>
        </w:tabs>
        <w:ind w:left="33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78"/>
        </w:tabs>
        <w:ind w:left="478" w:hanging="1584"/>
      </w:pPr>
      <w:rPr>
        <w:rFonts w:hint="default"/>
      </w:rPr>
    </w:lvl>
  </w:abstractNum>
  <w:abstractNum w:abstractNumId="2" w15:restartNumberingAfterBreak="0">
    <w:nsid w:val="50D1245D"/>
    <w:multiLevelType w:val="singleLevel"/>
    <w:tmpl w:val="946C57E4"/>
    <w:lvl w:ilvl="0">
      <w:start w:val="1"/>
      <w:numFmt w:val="decimal"/>
      <w:pStyle w:val="NSN-034ListNumberedAltShiftL"/>
      <w:lvlText w:val="%1."/>
      <w:lvlJc w:val="right"/>
      <w:pPr>
        <w:tabs>
          <w:tab w:val="num" w:pos="142"/>
        </w:tabs>
        <w:ind w:left="1106" w:hanging="142"/>
      </w:pPr>
      <w:rPr>
        <w:rFonts w:hint="default"/>
        <w:color w:val="auto"/>
        <w:sz w:val="18"/>
        <w:szCs w:val="18"/>
      </w:rPr>
    </w:lvl>
  </w:abstractNum>
  <w:abstractNum w:abstractNumId="3" w15:restartNumberingAfterBreak="0">
    <w:nsid w:val="5CD0510B"/>
    <w:multiLevelType w:val="hybridMultilevel"/>
    <w:tmpl w:val="C916D3B6"/>
    <w:lvl w:ilvl="0" w:tplc="4C84D72A">
      <w:start w:val="1"/>
      <w:numFmt w:val="bullet"/>
      <w:pStyle w:val="NSN-044Intend2ListBulletAltL"/>
      <w:lvlText w:val="•"/>
      <w:lvlJc w:val="left"/>
      <w:pPr>
        <w:tabs>
          <w:tab w:val="num" w:pos="2353"/>
        </w:tabs>
        <w:ind w:left="2353" w:hanging="142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92F98"/>
    <w:multiLevelType w:val="hybridMultilevel"/>
    <w:tmpl w:val="3AB21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C35D4"/>
    <w:multiLevelType w:val="hybridMultilevel"/>
    <w:tmpl w:val="2A6E1BD4"/>
    <w:lvl w:ilvl="0" w:tplc="DE9C900E">
      <w:start w:val="1"/>
      <w:numFmt w:val="bullet"/>
      <w:pStyle w:val="NSN-040Intend1ListBulletAltK"/>
      <w:lvlText w:val="•"/>
      <w:lvlJc w:val="left"/>
      <w:pPr>
        <w:tabs>
          <w:tab w:val="num" w:pos="1248"/>
        </w:tabs>
        <w:ind w:left="1248" w:hanging="142"/>
      </w:pPr>
      <w:rPr>
        <w:rFonts w:ascii="Arial" w:hAnsi="Aria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B21C5"/>
    <w:multiLevelType w:val="hybridMultilevel"/>
    <w:tmpl w:val="6B6467B4"/>
    <w:lvl w:ilvl="0" w:tplc="F1B43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C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49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A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C8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E2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62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A2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41BBA"/>
    <w:multiLevelType w:val="hybridMultilevel"/>
    <w:tmpl w:val="B108073E"/>
    <w:lvl w:ilvl="0" w:tplc="6FA48698">
      <w:start w:val="1"/>
      <w:numFmt w:val="bullet"/>
      <w:pStyle w:val="NSN-031ListBulletAltB"/>
      <w:lvlText w:val="•"/>
      <w:lvlJc w:val="left"/>
      <w:pPr>
        <w:tabs>
          <w:tab w:val="num" w:pos="142"/>
        </w:tabs>
        <w:ind w:left="142" w:hanging="142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854056">
    <w:abstractNumId w:val="6"/>
  </w:num>
  <w:num w:numId="2" w16cid:durableId="1532916514">
    <w:abstractNumId w:val="1"/>
  </w:num>
  <w:num w:numId="3" w16cid:durableId="1881630426">
    <w:abstractNumId w:val="5"/>
  </w:num>
  <w:num w:numId="4" w16cid:durableId="1560092056">
    <w:abstractNumId w:val="3"/>
  </w:num>
  <w:num w:numId="5" w16cid:durableId="296029156">
    <w:abstractNumId w:val="2"/>
  </w:num>
  <w:num w:numId="6" w16cid:durableId="75441382">
    <w:abstractNumId w:val="7"/>
  </w:num>
  <w:num w:numId="7" w16cid:durableId="2098135814">
    <w:abstractNumId w:val="4"/>
  </w:num>
  <w:num w:numId="8" w16cid:durableId="31086848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06"/>
  <w:hyphenationZone w:val="425"/>
  <w:drawingGridHorizontalSpacing w:val="100"/>
  <w:drawingGridVerticalSpacing w:val="142"/>
  <w:displayHorizontalDrawingGridEvery w:val="2"/>
  <w:characterSpacingControl w:val="doNotCompress"/>
  <w:hdrShapeDefaults>
    <o:shapedefaults v:ext="edit" spidmax="2050">
      <o:colormru v:ext="edit" colors="#fc0,#ffbc3d,#f90,#97233f,#606,#333,#666,#9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69"/>
    <w:rsid w:val="00003102"/>
    <w:rsid w:val="000128C6"/>
    <w:rsid w:val="00012B05"/>
    <w:rsid w:val="0002593D"/>
    <w:rsid w:val="00033147"/>
    <w:rsid w:val="00045738"/>
    <w:rsid w:val="00047684"/>
    <w:rsid w:val="00052F52"/>
    <w:rsid w:val="000555A9"/>
    <w:rsid w:val="00061F3C"/>
    <w:rsid w:val="00062762"/>
    <w:rsid w:val="00082D73"/>
    <w:rsid w:val="00082E0A"/>
    <w:rsid w:val="00083924"/>
    <w:rsid w:val="000864D0"/>
    <w:rsid w:val="00087583"/>
    <w:rsid w:val="00087A9C"/>
    <w:rsid w:val="00092860"/>
    <w:rsid w:val="00093564"/>
    <w:rsid w:val="000A359C"/>
    <w:rsid w:val="000A54A3"/>
    <w:rsid w:val="000A6736"/>
    <w:rsid w:val="000B712F"/>
    <w:rsid w:val="000D383B"/>
    <w:rsid w:val="000D5EDC"/>
    <w:rsid w:val="000E051E"/>
    <w:rsid w:val="000E1D34"/>
    <w:rsid w:val="00101242"/>
    <w:rsid w:val="001019A5"/>
    <w:rsid w:val="00107CE1"/>
    <w:rsid w:val="0011328C"/>
    <w:rsid w:val="00114E2C"/>
    <w:rsid w:val="00123861"/>
    <w:rsid w:val="0012790A"/>
    <w:rsid w:val="001326A8"/>
    <w:rsid w:val="001351BB"/>
    <w:rsid w:val="0014743A"/>
    <w:rsid w:val="00150229"/>
    <w:rsid w:val="0015142E"/>
    <w:rsid w:val="0015723C"/>
    <w:rsid w:val="001610C4"/>
    <w:rsid w:val="00165116"/>
    <w:rsid w:val="001669D9"/>
    <w:rsid w:val="00176447"/>
    <w:rsid w:val="00177EA0"/>
    <w:rsid w:val="00180606"/>
    <w:rsid w:val="001875A0"/>
    <w:rsid w:val="001968C9"/>
    <w:rsid w:val="001A4920"/>
    <w:rsid w:val="001A5150"/>
    <w:rsid w:val="001B1A95"/>
    <w:rsid w:val="001B4C57"/>
    <w:rsid w:val="001C3F91"/>
    <w:rsid w:val="001E282D"/>
    <w:rsid w:val="001E2EE4"/>
    <w:rsid w:val="001E4C97"/>
    <w:rsid w:val="001E514A"/>
    <w:rsid w:val="001F7B0D"/>
    <w:rsid w:val="00205A35"/>
    <w:rsid w:val="002073BB"/>
    <w:rsid w:val="002111AC"/>
    <w:rsid w:val="0021519E"/>
    <w:rsid w:val="002279A8"/>
    <w:rsid w:val="00231AEA"/>
    <w:rsid w:val="002370D2"/>
    <w:rsid w:val="00243557"/>
    <w:rsid w:val="00253B8E"/>
    <w:rsid w:val="002549B3"/>
    <w:rsid w:val="00256DEE"/>
    <w:rsid w:val="0025772D"/>
    <w:rsid w:val="0026114C"/>
    <w:rsid w:val="00286DC7"/>
    <w:rsid w:val="00291E7C"/>
    <w:rsid w:val="00292832"/>
    <w:rsid w:val="002A37E9"/>
    <w:rsid w:val="002B5017"/>
    <w:rsid w:val="002C16CA"/>
    <w:rsid w:val="002E2BDA"/>
    <w:rsid w:val="002E5D01"/>
    <w:rsid w:val="00316F00"/>
    <w:rsid w:val="003171D9"/>
    <w:rsid w:val="00320E30"/>
    <w:rsid w:val="00332527"/>
    <w:rsid w:val="00334BBE"/>
    <w:rsid w:val="003438EA"/>
    <w:rsid w:val="00346007"/>
    <w:rsid w:val="00360551"/>
    <w:rsid w:val="003650B7"/>
    <w:rsid w:val="00374940"/>
    <w:rsid w:val="00374B4F"/>
    <w:rsid w:val="0038003A"/>
    <w:rsid w:val="003809E8"/>
    <w:rsid w:val="00385832"/>
    <w:rsid w:val="00390091"/>
    <w:rsid w:val="0039217D"/>
    <w:rsid w:val="003A5467"/>
    <w:rsid w:val="003A5F7C"/>
    <w:rsid w:val="003A6D68"/>
    <w:rsid w:val="003B35EB"/>
    <w:rsid w:val="003C14DE"/>
    <w:rsid w:val="003C3967"/>
    <w:rsid w:val="003C496F"/>
    <w:rsid w:val="003C7BC3"/>
    <w:rsid w:val="003D66B4"/>
    <w:rsid w:val="003F7B3B"/>
    <w:rsid w:val="004118E1"/>
    <w:rsid w:val="00431D8E"/>
    <w:rsid w:val="004324B6"/>
    <w:rsid w:val="00435067"/>
    <w:rsid w:val="00445368"/>
    <w:rsid w:val="00453F9B"/>
    <w:rsid w:val="0046001B"/>
    <w:rsid w:val="004601AD"/>
    <w:rsid w:val="00466B8A"/>
    <w:rsid w:val="004672D0"/>
    <w:rsid w:val="004A0A02"/>
    <w:rsid w:val="004A55B7"/>
    <w:rsid w:val="004A57A0"/>
    <w:rsid w:val="004C0D92"/>
    <w:rsid w:val="004C3A54"/>
    <w:rsid w:val="004C3AC4"/>
    <w:rsid w:val="004D0FC1"/>
    <w:rsid w:val="004D3942"/>
    <w:rsid w:val="004D5F9C"/>
    <w:rsid w:val="004D62D1"/>
    <w:rsid w:val="004E4B67"/>
    <w:rsid w:val="004E66C0"/>
    <w:rsid w:val="004F2482"/>
    <w:rsid w:val="004F2898"/>
    <w:rsid w:val="005063D8"/>
    <w:rsid w:val="0051100B"/>
    <w:rsid w:val="0051581D"/>
    <w:rsid w:val="0051615A"/>
    <w:rsid w:val="005171E8"/>
    <w:rsid w:val="00533C6F"/>
    <w:rsid w:val="00536EEB"/>
    <w:rsid w:val="005575AD"/>
    <w:rsid w:val="0056520B"/>
    <w:rsid w:val="00572CC5"/>
    <w:rsid w:val="00575AE4"/>
    <w:rsid w:val="005860B4"/>
    <w:rsid w:val="005A04CF"/>
    <w:rsid w:val="005A0C19"/>
    <w:rsid w:val="005A223C"/>
    <w:rsid w:val="005A2666"/>
    <w:rsid w:val="005B4829"/>
    <w:rsid w:val="005C3CED"/>
    <w:rsid w:val="005C7C16"/>
    <w:rsid w:val="005D2686"/>
    <w:rsid w:val="005D4F7D"/>
    <w:rsid w:val="005E16D6"/>
    <w:rsid w:val="005E4EE8"/>
    <w:rsid w:val="00627078"/>
    <w:rsid w:val="006278D1"/>
    <w:rsid w:val="00630DEB"/>
    <w:rsid w:val="00631BC6"/>
    <w:rsid w:val="0063348C"/>
    <w:rsid w:val="006419C9"/>
    <w:rsid w:val="00652DC2"/>
    <w:rsid w:val="006533BA"/>
    <w:rsid w:val="0065648C"/>
    <w:rsid w:val="00657DE1"/>
    <w:rsid w:val="006622EF"/>
    <w:rsid w:val="00680F97"/>
    <w:rsid w:val="00687A21"/>
    <w:rsid w:val="006907BA"/>
    <w:rsid w:val="00695C35"/>
    <w:rsid w:val="00695FBD"/>
    <w:rsid w:val="006B2FEB"/>
    <w:rsid w:val="006B4603"/>
    <w:rsid w:val="006C0114"/>
    <w:rsid w:val="006C56F4"/>
    <w:rsid w:val="006C7425"/>
    <w:rsid w:val="006C7B7E"/>
    <w:rsid w:val="006D01ED"/>
    <w:rsid w:val="006D4105"/>
    <w:rsid w:val="006D5372"/>
    <w:rsid w:val="006E0946"/>
    <w:rsid w:val="006E1C61"/>
    <w:rsid w:val="006E44EE"/>
    <w:rsid w:val="006F0A9A"/>
    <w:rsid w:val="006F7B64"/>
    <w:rsid w:val="00701CF8"/>
    <w:rsid w:val="007113D9"/>
    <w:rsid w:val="00712F57"/>
    <w:rsid w:val="007132D1"/>
    <w:rsid w:val="00713E2A"/>
    <w:rsid w:val="00730D25"/>
    <w:rsid w:val="00735D07"/>
    <w:rsid w:val="0073724E"/>
    <w:rsid w:val="00740295"/>
    <w:rsid w:val="00745D7B"/>
    <w:rsid w:val="00746F5D"/>
    <w:rsid w:val="00746F7A"/>
    <w:rsid w:val="00756FA3"/>
    <w:rsid w:val="00760711"/>
    <w:rsid w:val="007620E3"/>
    <w:rsid w:val="00763F77"/>
    <w:rsid w:val="00766851"/>
    <w:rsid w:val="0077041C"/>
    <w:rsid w:val="007723B6"/>
    <w:rsid w:val="007745D7"/>
    <w:rsid w:val="00782AE2"/>
    <w:rsid w:val="00786C58"/>
    <w:rsid w:val="00793E81"/>
    <w:rsid w:val="007A2CCF"/>
    <w:rsid w:val="007A729F"/>
    <w:rsid w:val="007A74A5"/>
    <w:rsid w:val="007C0507"/>
    <w:rsid w:val="007C3DA9"/>
    <w:rsid w:val="007C404B"/>
    <w:rsid w:val="007C724A"/>
    <w:rsid w:val="007E36E9"/>
    <w:rsid w:val="007E7DCA"/>
    <w:rsid w:val="007F0E77"/>
    <w:rsid w:val="007F40D6"/>
    <w:rsid w:val="00802940"/>
    <w:rsid w:val="00803790"/>
    <w:rsid w:val="00810177"/>
    <w:rsid w:val="0081228D"/>
    <w:rsid w:val="00815841"/>
    <w:rsid w:val="008158CF"/>
    <w:rsid w:val="0081692A"/>
    <w:rsid w:val="008300C9"/>
    <w:rsid w:val="00831ECF"/>
    <w:rsid w:val="0083232C"/>
    <w:rsid w:val="00833848"/>
    <w:rsid w:val="00834BB2"/>
    <w:rsid w:val="00841A43"/>
    <w:rsid w:val="00841FF2"/>
    <w:rsid w:val="00861C16"/>
    <w:rsid w:val="00864B76"/>
    <w:rsid w:val="008679C9"/>
    <w:rsid w:val="00867CB1"/>
    <w:rsid w:val="00875E8B"/>
    <w:rsid w:val="0088265D"/>
    <w:rsid w:val="00882866"/>
    <w:rsid w:val="00884791"/>
    <w:rsid w:val="0089263A"/>
    <w:rsid w:val="00893E11"/>
    <w:rsid w:val="00897ACA"/>
    <w:rsid w:val="008A0E8C"/>
    <w:rsid w:val="008B3D9D"/>
    <w:rsid w:val="008B6E4E"/>
    <w:rsid w:val="008B7219"/>
    <w:rsid w:val="008B7310"/>
    <w:rsid w:val="008D1122"/>
    <w:rsid w:val="008D50FF"/>
    <w:rsid w:val="008E707B"/>
    <w:rsid w:val="008F5B93"/>
    <w:rsid w:val="00910694"/>
    <w:rsid w:val="00922A5E"/>
    <w:rsid w:val="0092400D"/>
    <w:rsid w:val="009276B7"/>
    <w:rsid w:val="0093500A"/>
    <w:rsid w:val="00940CBD"/>
    <w:rsid w:val="00943B8E"/>
    <w:rsid w:val="009502A4"/>
    <w:rsid w:val="00954AA7"/>
    <w:rsid w:val="00955955"/>
    <w:rsid w:val="009630BA"/>
    <w:rsid w:val="00967222"/>
    <w:rsid w:val="0097017B"/>
    <w:rsid w:val="00973303"/>
    <w:rsid w:val="00973F0D"/>
    <w:rsid w:val="0099548D"/>
    <w:rsid w:val="00995EFB"/>
    <w:rsid w:val="009A61F7"/>
    <w:rsid w:val="009B248C"/>
    <w:rsid w:val="009B69EA"/>
    <w:rsid w:val="009C0F28"/>
    <w:rsid w:val="009C1369"/>
    <w:rsid w:val="009C32BC"/>
    <w:rsid w:val="009C469A"/>
    <w:rsid w:val="009D1613"/>
    <w:rsid w:val="009D5C36"/>
    <w:rsid w:val="009F059B"/>
    <w:rsid w:val="009F0695"/>
    <w:rsid w:val="00A02B97"/>
    <w:rsid w:val="00A103DC"/>
    <w:rsid w:val="00A16497"/>
    <w:rsid w:val="00A16E64"/>
    <w:rsid w:val="00A2168F"/>
    <w:rsid w:val="00A23C2F"/>
    <w:rsid w:val="00A25DCC"/>
    <w:rsid w:val="00A30353"/>
    <w:rsid w:val="00A31DE9"/>
    <w:rsid w:val="00A376D5"/>
    <w:rsid w:val="00A41269"/>
    <w:rsid w:val="00A45684"/>
    <w:rsid w:val="00A46258"/>
    <w:rsid w:val="00A5374A"/>
    <w:rsid w:val="00A57D2E"/>
    <w:rsid w:val="00A60FF6"/>
    <w:rsid w:val="00A620EE"/>
    <w:rsid w:val="00A6661D"/>
    <w:rsid w:val="00A71B37"/>
    <w:rsid w:val="00A71CCD"/>
    <w:rsid w:val="00A730B5"/>
    <w:rsid w:val="00A7401A"/>
    <w:rsid w:val="00A75686"/>
    <w:rsid w:val="00A75C7A"/>
    <w:rsid w:val="00A75E51"/>
    <w:rsid w:val="00A81697"/>
    <w:rsid w:val="00A8496A"/>
    <w:rsid w:val="00A97AD6"/>
    <w:rsid w:val="00AA1604"/>
    <w:rsid w:val="00AB052E"/>
    <w:rsid w:val="00AB3B42"/>
    <w:rsid w:val="00AB5659"/>
    <w:rsid w:val="00AB5EAC"/>
    <w:rsid w:val="00AC18E5"/>
    <w:rsid w:val="00AC2A11"/>
    <w:rsid w:val="00AE0E79"/>
    <w:rsid w:val="00AE1621"/>
    <w:rsid w:val="00AE7E1B"/>
    <w:rsid w:val="00AF066E"/>
    <w:rsid w:val="00AF10DD"/>
    <w:rsid w:val="00AF24BA"/>
    <w:rsid w:val="00AF367E"/>
    <w:rsid w:val="00B10E83"/>
    <w:rsid w:val="00B13670"/>
    <w:rsid w:val="00B265BF"/>
    <w:rsid w:val="00B45A81"/>
    <w:rsid w:val="00B50F3E"/>
    <w:rsid w:val="00B63CD8"/>
    <w:rsid w:val="00B72AE4"/>
    <w:rsid w:val="00B73884"/>
    <w:rsid w:val="00B844EF"/>
    <w:rsid w:val="00B92729"/>
    <w:rsid w:val="00B97F11"/>
    <w:rsid w:val="00BA4D8B"/>
    <w:rsid w:val="00BA7FAD"/>
    <w:rsid w:val="00BB1C03"/>
    <w:rsid w:val="00BC0BDC"/>
    <w:rsid w:val="00BD0544"/>
    <w:rsid w:val="00BD2CA4"/>
    <w:rsid w:val="00BD376A"/>
    <w:rsid w:val="00BE7DE1"/>
    <w:rsid w:val="00BF1465"/>
    <w:rsid w:val="00BF78BE"/>
    <w:rsid w:val="00C02178"/>
    <w:rsid w:val="00C04376"/>
    <w:rsid w:val="00C2127E"/>
    <w:rsid w:val="00C236E1"/>
    <w:rsid w:val="00C237A1"/>
    <w:rsid w:val="00C25A72"/>
    <w:rsid w:val="00C353BB"/>
    <w:rsid w:val="00C354E6"/>
    <w:rsid w:val="00C47E33"/>
    <w:rsid w:val="00C55283"/>
    <w:rsid w:val="00C6395F"/>
    <w:rsid w:val="00C64EC6"/>
    <w:rsid w:val="00C727C5"/>
    <w:rsid w:val="00C77F80"/>
    <w:rsid w:val="00C8217B"/>
    <w:rsid w:val="00C83104"/>
    <w:rsid w:val="00C969F9"/>
    <w:rsid w:val="00CA45DC"/>
    <w:rsid w:val="00CB0EA4"/>
    <w:rsid w:val="00CB4463"/>
    <w:rsid w:val="00CB6EE7"/>
    <w:rsid w:val="00CC3B70"/>
    <w:rsid w:val="00CC3B8E"/>
    <w:rsid w:val="00CC5120"/>
    <w:rsid w:val="00CC5246"/>
    <w:rsid w:val="00CD3F7C"/>
    <w:rsid w:val="00CD5662"/>
    <w:rsid w:val="00CE2335"/>
    <w:rsid w:val="00CF04D0"/>
    <w:rsid w:val="00D052DF"/>
    <w:rsid w:val="00D054F5"/>
    <w:rsid w:val="00D17340"/>
    <w:rsid w:val="00D21313"/>
    <w:rsid w:val="00D22FE8"/>
    <w:rsid w:val="00D27BE1"/>
    <w:rsid w:val="00D4067A"/>
    <w:rsid w:val="00D41C3F"/>
    <w:rsid w:val="00D43170"/>
    <w:rsid w:val="00D453C6"/>
    <w:rsid w:val="00D45F8E"/>
    <w:rsid w:val="00D51489"/>
    <w:rsid w:val="00D61BEA"/>
    <w:rsid w:val="00D630C0"/>
    <w:rsid w:val="00D64ECA"/>
    <w:rsid w:val="00D65D98"/>
    <w:rsid w:val="00D729D6"/>
    <w:rsid w:val="00D7513E"/>
    <w:rsid w:val="00D81566"/>
    <w:rsid w:val="00D85D9A"/>
    <w:rsid w:val="00D94008"/>
    <w:rsid w:val="00D96294"/>
    <w:rsid w:val="00DA3FB6"/>
    <w:rsid w:val="00DB2BAC"/>
    <w:rsid w:val="00DC3D05"/>
    <w:rsid w:val="00DC3FC8"/>
    <w:rsid w:val="00DD4521"/>
    <w:rsid w:val="00DE1F4C"/>
    <w:rsid w:val="00DE463D"/>
    <w:rsid w:val="00DF2E7F"/>
    <w:rsid w:val="00DF47E7"/>
    <w:rsid w:val="00E005F6"/>
    <w:rsid w:val="00E164C2"/>
    <w:rsid w:val="00E339CC"/>
    <w:rsid w:val="00E35100"/>
    <w:rsid w:val="00E53712"/>
    <w:rsid w:val="00E614BE"/>
    <w:rsid w:val="00E66E5F"/>
    <w:rsid w:val="00E6742E"/>
    <w:rsid w:val="00E77F6D"/>
    <w:rsid w:val="00E90F18"/>
    <w:rsid w:val="00E95986"/>
    <w:rsid w:val="00EA0DAB"/>
    <w:rsid w:val="00EA1E9F"/>
    <w:rsid w:val="00EB1251"/>
    <w:rsid w:val="00EB3145"/>
    <w:rsid w:val="00EB3AAF"/>
    <w:rsid w:val="00EB4575"/>
    <w:rsid w:val="00EB49CD"/>
    <w:rsid w:val="00EB6462"/>
    <w:rsid w:val="00EB7A9C"/>
    <w:rsid w:val="00EC0BE3"/>
    <w:rsid w:val="00EC1444"/>
    <w:rsid w:val="00EC2D0F"/>
    <w:rsid w:val="00EC35CF"/>
    <w:rsid w:val="00EC460B"/>
    <w:rsid w:val="00ED67DC"/>
    <w:rsid w:val="00EE52C8"/>
    <w:rsid w:val="00EE60C9"/>
    <w:rsid w:val="00EE72A3"/>
    <w:rsid w:val="00EF1FBA"/>
    <w:rsid w:val="00EF79EF"/>
    <w:rsid w:val="00F04AAB"/>
    <w:rsid w:val="00F10D4C"/>
    <w:rsid w:val="00F41814"/>
    <w:rsid w:val="00F41F41"/>
    <w:rsid w:val="00F53DDC"/>
    <w:rsid w:val="00F62E8B"/>
    <w:rsid w:val="00F6571C"/>
    <w:rsid w:val="00F65A10"/>
    <w:rsid w:val="00F70612"/>
    <w:rsid w:val="00F746FA"/>
    <w:rsid w:val="00F80434"/>
    <w:rsid w:val="00F8057B"/>
    <w:rsid w:val="00F860BD"/>
    <w:rsid w:val="00F948E2"/>
    <w:rsid w:val="00F952EE"/>
    <w:rsid w:val="00FA47B7"/>
    <w:rsid w:val="00FA614E"/>
    <w:rsid w:val="00FB4360"/>
    <w:rsid w:val="00FB48CF"/>
    <w:rsid w:val="00FC1BD7"/>
    <w:rsid w:val="00FC7543"/>
    <w:rsid w:val="00FD2F88"/>
    <w:rsid w:val="00FD7E30"/>
    <w:rsid w:val="00FE2C88"/>
    <w:rsid w:val="00FE65C5"/>
    <w:rsid w:val="00FE67ED"/>
    <w:rsid w:val="00FE794B"/>
    <w:rsid w:val="00FF2691"/>
    <w:rsid w:val="00FF437D"/>
    <w:rsid w:val="05713C47"/>
    <w:rsid w:val="1166AF8B"/>
    <w:rsid w:val="7F5E9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0,#ffbc3d,#f90,#97233f,#606,#333,#666,#999"/>
    </o:shapedefaults>
    <o:shapelayout v:ext="edit">
      <o:idmap v:ext="edit" data="2"/>
    </o:shapelayout>
  </w:shapeDefaults>
  <w:decimalSymbol w:val=","/>
  <w:listSeparator w:val=";"/>
  <w14:docId w14:val="7F3C4DCC"/>
  <w15:chartTrackingRefBased/>
  <w15:docId w15:val="{3E01FFE2-9EFB-4361-B3A8-204D806D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772D"/>
    <w:rPr>
      <w:lang w:val="ru-RU" w:eastAsia="ru-RU"/>
    </w:rPr>
  </w:style>
  <w:style w:type="paragraph" w:styleId="1">
    <w:name w:val="heading 1"/>
    <w:next w:val="a"/>
    <w:link w:val="10"/>
    <w:qFormat/>
    <w:rsid w:val="00730D25"/>
    <w:pPr>
      <w:spacing w:after="180"/>
      <w:outlineLvl w:val="0"/>
    </w:pPr>
    <w:rPr>
      <w:rFonts w:ascii="Arial" w:hAnsi="Arial" w:cs="Arial"/>
      <w:bCs/>
      <w:color w:val="999999"/>
      <w:kern w:val="32"/>
      <w:sz w:val="22"/>
      <w:szCs w:val="28"/>
      <w:lang w:eastAsia="de-DE"/>
    </w:rPr>
  </w:style>
  <w:style w:type="paragraph" w:styleId="2">
    <w:name w:val="heading 2"/>
    <w:aliases w:val="Heading 2 Char,Char"/>
    <w:basedOn w:val="1"/>
    <w:next w:val="a"/>
    <w:link w:val="20"/>
    <w:qFormat/>
    <w:rsid w:val="00F41814"/>
    <w:pPr>
      <w:spacing w:after="160"/>
      <w:outlineLvl w:val="1"/>
    </w:pPr>
    <w:rPr>
      <w:bCs w:val="0"/>
      <w:iCs/>
      <w:sz w:val="18"/>
      <w:szCs w:val="22"/>
    </w:rPr>
  </w:style>
  <w:style w:type="paragraph" w:styleId="3">
    <w:name w:val="heading 3"/>
    <w:basedOn w:val="2"/>
    <w:next w:val="a"/>
    <w:qFormat/>
    <w:rsid w:val="00A25DCC"/>
    <w:pPr>
      <w:spacing w:after="140"/>
      <w:outlineLvl w:val="2"/>
    </w:pPr>
    <w:rPr>
      <w:bCs/>
      <w:iCs w:val="0"/>
    </w:rPr>
  </w:style>
  <w:style w:type="paragraph" w:styleId="4">
    <w:name w:val="heading 4"/>
    <w:basedOn w:val="3"/>
    <w:next w:val="a"/>
    <w:qFormat/>
    <w:rsid w:val="00A25DCC"/>
    <w:pPr>
      <w:outlineLvl w:val="3"/>
    </w:pPr>
    <w:rPr>
      <w:iCs/>
    </w:rPr>
  </w:style>
  <w:style w:type="paragraph" w:styleId="5">
    <w:name w:val="heading 5"/>
    <w:basedOn w:val="a"/>
    <w:next w:val="a"/>
    <w:qFormat/>
    <w:rsid w:val="00DE463D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US" w:eastAsia="de-DE"/>
    </w:rPr>
  </w:style>
  <w:style w:type="paragraph" w:styleId="6">
    <w:name w:val="heading 6"/>
    <w:basedOn w:val="a"/>
    <w:next w:val="a"/>
    <w:qFormat/>
    <w:rsid w:val="00DE463D"/>
    <w:pPr>
      <w:numPr>
        <w:ilvl w:val="5"/>
        <w:numId w:val="2"/>
      </w:numPr>
      <w:spacing w:before="240" w:after="60"/>
      <w:outlineLvl w:val="5"/>
    </w:pPr>
    <w:rPr>
      <w:b/>
      <w:bCs/>
      <w:sz w:val="18"/>
      <w:szCs w:val="18"/>
      <w:lang w:val="en-US" w:eastAsia="de-DE"/>
    </w:rPr>
  </w:style>
  <w:style w:type="paragraph" w:styleId="7">
    <w:name w:val="heading 7"/>
    <w:basedOn w:val="a"/>
    <w:next w:val="a"/>
    <w:qFormat/>
    <w:rsid w:val="00DE463D"/>
    <w:pPr>
      <w:numPr>
        <w:ilvl w:val="6"/>
        <w:numId w:val="2"/>
      </w:numPr>
      <w:spacing w:before="240" w:after="60"/>
      <w:outlineLvl w:val="6"/>
    </w:pPr>
    <w:rPr>
      <w:sz w:val="24"/>
      <w:szCs w:val="24"/>
      <w:lang w:val="en-US" w:eastAsia="de-DE"/>
    </w:rPr>
  </w:style>
  <w:style w:type="paragraph" w:styleId="8">
    <w:name w:val="heading 8"/>
    <w:basedOn w:val="a"/>
    <w:next w:val="a"/>
    <w:qFormat/>
    <w:rsid w:val="00DE463D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  <w:lang w:val="en-US" w:eastAsia="de-DE"/>
    </w:rPr>
  </w:style>
  <w:style w:type="paragraph" w:styleId="9">
    <w:name w:val="heading 9"/>
    <w:basedOn w:val="a"/>
    <w:next w:val="a"/>
    <w:qFormat/>
    <w:rsid w:val="00DE463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18"/>
      <w:szCs w:val="18"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A729F"/>
    <w:rPr>
      <w:rFonts w:ascii="Arial" w:hAnsi="Arial" w:cs="Arial"/>
      <w:bCs/>
      <w:color w:val="999999"/>
      <w:kern w:val="32"/>
      <w:sz w:val="22"/>
      <w:szCs w:val="28"/>
      <w:lang w:val="en-US" w:eastAsia="de-DE" w:bidi="ar-SA"/>
    </w:rPr>
  </w:style>
  <w:style w:type="character" w:customStyle="1" w:styleId="20">
    <w:name w:val="Заголовок 2 Знак"/>
    <w:aliases w:val="Heading 2 Char Знак,Char Знак"/>
    <w:link w:val="2"/>
    <w:rsid w:val="007A729F"/>
    <w:rPr>
      <w:rFonts w:ascii="Arial" w:hAnsi="Arial" w:cs="Arial"/>
      <w:bCs/>
      <w:iCs/>
      <w:color w:val="999999"/>
      <w:kern w:val="32"/>
      <w:sz w:val="18"/>
      <w:szCs w:val="22"/>
      <w:lang w:val="en-US" w:eastAsia="de-DE" w:bidi="ar-SA"/>
    </w:rPr>
  </w:style>
  <w:style w:type="paragraph" w:styleId="a3">
    <w:name w:val="footer"/>
    <w:basedOn w:val="a"/>
    <w:semiHidden/>
    <w:rsid w:val="00DE463D"/>
    <w:pPr>
      <w:tabs>
        <w:tab w:val="center" w:pos="4536"/>
        <w:tab w:val="right" w:pos="9072"/>
      </w:tabs>
    </w:pPr>
    <w:rPr>
      <w:rFonts w:ascii="Arial" w:hAnsi="Arial"/>
      <w:sz w:val="18"/>
      <w:szCs w:val="18"/>
      <w:lang w:val="en-US" w:eastAsia="de-DE"/>
    </w:rPr>
  </w:style>
  <w:style w:type="character" w:styleId="a4">
    <w:name w:val="page number"/>
    <w:semiHidden/>
    <w:rsid w:val="00DE463D"/>
    <w:rPr>
      <w:color w:val="auto"/>
      <w:sz w:val="18"/>
      <w:szCs w:val="18"/>
    </w:rPr>
  </w:style>
  <w:style w:type="paragraph" w:customStyle="1" w:styleId="NSN-040Intend1ListBulletAltK">
    <w:name w:val="#NSN-040 Intend &gt;1 List Bullet [Alt+K]"/>
    <w:basedOn w:val="NSN-031ListBulletAltB"/>
    <w:rsid w:val="00C969F9"/>
    <w:pPr>
      <w:numPr>
        <w:numId w:val="3"/>
      </w:numPr>
      <w:tabs>
        <w:tab w:val="clear" w:pos="1248"/>
      </w:tabs>
    </w:pPr>
  </w:style>
  <w:style w:type="paragraph" w:customStyle="1" w:styleId="NSN-031ListBulletAltB">
    <w:name w:val="#NSN-031 List Bullet [Alt+B]"/>
    <w:basedOn w:val="NSN-021NormalAltN"/>
    <w:rsid w:val="00536EEB"/>
    <w:pPr>
      <w:numPr>
        <w:numId w:val="6"/>
      </w:numPr>
      <w:tabs>
        <w:tab w:val="clear" w:pos="142"/>
      </w:tabs>
    </w:pPr>
    <w:rPr>
      <w:noProof/>
    </w:rPr>
  </w:style>
  <w:style w:type="paragraph" w:customStyle="1" w:styleId="NSN-021NormalAltN">
    <w:name w:val="#NSN-021 Normal [Alt+N]"/>
    <w:rsid w:val="00B92729"/>
    <w:rPr>
      <w:rFonts w:ascii="Arial" w:hAnsi="Arial"/>
      <w:sz w:val="18"/>
      <w:szCs w:val="18"/>
      <w:lang w:eastAsia="de-DE"/>
    </w:rPr>
  </w:style>
  <w:style w:type="paragraph" w:customStyle="1" w:styleId="NSN-044Intend2ListBulletAltL">
    <w:name w:val="#NSN-044 Intend &gt;2 List Bullet [Alt+L]"/>
    <w:basedOn w:val="NSN-040Intend1ListBulletAltK"/>
    <w:rsid w:val="00536EEB"/>
    <w:pPr>
      <w:numPr>
        <w:numId w:val="4"/>
      </w:numPr>
      <w:tabs>
        <w:tab w:val="clear" w:pos="2353"/>
      </w:tabs>
    </w:pPr>
    <w:rPr>
      <w:szCs w:val="22"/>
    </w:rPr>
  </w:style>
  <w:style w:type="paragraph" w:customStyle="1" w:styleId="NSN-026CaptionAltC">
    <w:name w:val="#NSN-026 Caption [Alt+C]"/>
    <w:basedOn w:val="NSN-021NormalAltN"/>
    <w:next w:val="NSN-028ImageAltG"/>
    <w:rsid w:val="002073BB"/>
    <w:pPr>
      <w:spacing w:after="60"/>
    </w:pPr>
    <w:rPr>
      <w:rFonts w:cs="Arial"/>
      <w:bCs/>
      <w:iCs/>
      <w:noProof/>
      <w:color w:val="999999"/>
      <w:kern w:val="32"/>
      <w:sz w:val="15"/>
      <w:szCs w:val="22"/>
    </w:rPr>
  </w:style>
  <w:style w:type="character" w:customStyle="1" w:styleId="NSN-101BoldAltM">
    <w:name w:val="#NSN-101 Bold [Alt+M]"/>
    <w:rsid w:val="00082D73"/>
    <w:rPr>
      <w:rFonts w:ascii="Arial" w:hAnsi="Arial"/>
      <w:b/>
      <w:lang w:val="en-US"/>
    </w:rPr>
  </w:style>
  <w:style w:type="character" w:customStyle="1" w:styleId="NSN-102ItalicAltJ">
    <w:name w:val="#NSN-102 Italic [Alt+J]"/>
    <w:rsid w:val="00082D73"/>
    <w:rPr>
      <w:rFonts w:ascii="Arial" w:hAnsi="Arial"/>
      <w:i/>
      <w:lang w:val="en-US"/>
    </w:rPr>
  </w:style>
  <w:style w:type="character" w:customStyle="1" w:styleId="NSN-103UnderlineAltU">
    <w:name w:val="#NSN-103 Underline [Alt+U]"/>
    <w:rsid w:val="00082D73"/>
    <w:rPr>
      <w:rFonts w:ascii="Arial" w:hAnsi="Arial"/>
      <w:u w:val="single"/>
      <w:lang w:val="en-US"/>
    </w:rPr>
  </w:style>
  <w:style w:type="character" w:customStyle="1" w:styleId="NSN-104BoldItalicAltH">
    <w:name w:val="#NSN-104 Bold &amp; Italic [Alt+H]"/>
    <w:rsid w:val="00082D73"/>
    <w:rPr>
      <w:rFonts w:ascii="Arial" w:hAnsi="Arial"/>
      <w:b/>
      <w:i/>
      <w:lang w:val="en-US"/>
    </w:rPr>
  </w:style>
  <w:style w:type="character" w:customStyle="1" w:styleId="NSN-105ItalicUnderlineAltP">
    <w:name w:val="#NSN-105 Italic &amp; Underline [Alt+P]"/>
    <w:rsid w:val="00082D73"/>
    <w:rPr>
      <w:rFonts w:ascii="Arial" w:hAnsi="Arial"/>
      <w:i/>
      <w:u w:val="single"/>
      <w:lang w:val="en-US"/>
    </w:rPr>
  </w:style>
  <w:style w:type="character" w:customStyle="1" w:styleId="NSN-106BoldItalicUnderlineAltZ">
    <w:name w:val="#NSN-106 Bold &amp; Italic &amp; Underline [Alt+Z]"/>
    <w:rsid w:val="00082D73"/>
    <w:rPr>
      <w:rFonts w:ascii="Arial" w:hAnsi="Arial"/>
      <w:b/>
      <w:i/>
      <w:u w:val="single"/>
      <w:lang w:val="en-US"/>
    </w:rPr>
  </w:style>
  <w:style w:type="character" w:customStyle="1" w:styleId="NSN-120OrangeAltCtrlO">
    <w:name w:val="#NSN-120 Orange [Alt+Ctrl+O]"/>
    <w:rsid w:val="00082D73"/>
    <w:rPr>
      <w:rFonts w:ascii="Arial" w:hAnsi="Arial"/>
      <w:color w:val="FF9900"/>
      <w:lang w:val="en-US"/>
    </w:rPr>
  </w:style>
  <w:style w:type="character" w:customStyle="1" w:styleId="NSN-121OrangeBold">
    <w:name w:val="#NSN-121 Orange &amp; Bold"/>
    <w:aliases w:val="[Alt+Ctrl+K]"/>
    <w:rsid w:val="00C237A1"/>
    <w:rPr>
      <w:rFonts w:ascii="Arial" w:hAnsi="Arial"/>
      <w:b/>
      <w:color w:val="FF9900"/>
      <w:lang w:val="en-US"/>
    </w:rPr>
  </w:style>
  <w:style w:type="character" w:customStyle="1" w:styleId="NSN-130PurpleAltCtrlP">
    <w:name w:val="#NSN-130 Purple [Alt+Ctrl+P]"/>
    <w:rsid w:val="00841A43"/>
    <w:rPr>
      <w:rFonts w:ascii="Arial" w:hAnsi="Arial"/>
      <w:color w:val="660066"/>
      <w:lang w:val="en-US"/>
    </w:rPr>
  </w:style>
  <w:style w:type="character" w:customStyle="1" w:styleId="NSN-131PurpleBoldAltCtrlL">
    <w:name w:val="#NSN-131 Purple &amp; Bold [Alt+Ctrl+L]"/>
    <w:rsid w:val="00841A43"/>
    <w:rPr>
      <w:rFonts w:ascii="Arial" w:hAnsi="Arial"/>
      <w:b/>
      <w:color w:val="660066"/>
      <w:lang w:val="en-US"/>
    </w:rPr>
  </w:style>
  <w:style w:type="character" w:customStyle="1" w:styleId="NSN-140DarkRedAltCtrlR">
    <w:name w:val="#NSN-140 Dark Red [Alt+Ctrl+R]"/>
    <w:rsid w:val="004C0D92"/>
    <w:rPr>
      <w:rFonts w:ascii="Arial" w:hAnsi="Arial"/>
      <w:color w:val="97233F"/>
      <w:lang w:val="en-US"/>
    </w:rPr>
  </w:style>
  <w:style w:type="character" w:customStyle="1" w:styleId="NSN-141DarkRedBoldAltCtrlD">
    <w:name w:val="#NSN-141 Dark Red &amp; Bold [Alt+Ctrl+D]"/>
    <w:rsid w:val="00943B8E"/>
    <w:rPr>
      <w:rFonts w:ascii="Arial" w:hAnsi="Arial"/>
      <w:b/>
      <w:color w:val="97233F"/>
      <w:lang w:val="en-US"/>
    </w:rPr>
  </w:style>
  <w:style w:type="character" w:customStyle="1" w:styleId="NSN-110GreyAltCtrlG">
    <w:name w:val="#NSN-110 Grey [Alt+Ctrl+G]"/>
    <w:rsid w:val="00082D73"/>
    <w:rPr>
      <w:rFonts w:ascii="Arial" w:hAnsi="Arial"/>
      <w:color w:val="999999"/>
      <w:lang w:val="en-US"/>
    </w:rPr>
  </w:style>
  <w:style w:type="character" w:customStyle="1" w:styleId="NSN-111GreyBoldAltCtrlV">
    <w:name w:val="#NSN-111 Grey &amp; Bold [Alt+Ctrl+V]"/>
    <w:rsid w:val="00082D73"/>
    <w:rPr>
      <w:rFonts w:ascii="Arial" w:hAnsi="Arial"/>
      <w:b/>
      <w:color w:val="999999"/>
      <w:lang w:val="en-US"/>
    </w:rPr>
  </w:style>
  <w:style w:type="character" w:customStyle="1" w:styleId="NSN-122OrangeItalicAltCtrlH">
    <w:name w:val="#NSN-122 Orange &amp; Italic [Alt+Ctrl+H]"/>
    <w:rsid w:val="00C237A1"/>
    <w:rPr>
      <w:rFonts w:ascii="Arial" w:hAnsi="Arial"/>
      <w:i/>
      <w:color w:val="FF9900"/>
      <w:lang w:val="en-US"/>
    </w:rPr>
  </w:style>
  <w:style w:type="character" w:customStyle="1" w:styleId="NSN-112GreyItalicAltCtrlB">
    <w:name w:val="#NSN-112 Grey &amp; Italic [Alt+Ctrl+B]"/>
    <w:rsid w:val="005C3CED"/>
    <w:rPr>
      <w:rFonts w:ascii="Arial" w:hAnsi="Arial"/>
      <w:i/>
      <w:color w:val="999999"/>
      <w:lang w:val="en-US"/>
    </w:rPr>
  </w:style>
  <w:style w:type="character" w:customStyle="1" w:styleId="NSN-132PurpleItalicAltCtrlM">
    <w:name w:val="#NSN-132 Purple &amp; Italic [Alt+Ctrl+M]"/>
    <w:rsid w:val="005C3CED"/>
    <w:rPr>
      <w:rFonts w:ascii="Arial" w:hAnsi="Arial"/>
      <w:i/>
      <w:color w:val="660066"/>
      <w:lang w:val="en-US"/>
    </w:rPr>
  </w:style>
  <w:style w:type="character" w:customStyle="1" w:styleId="NSN-142DarkRedItalicAltCtrlE">
    <w:name w:val="#NSN-142 Dark Red &amp; Italic [Alt+Ctrl+E]"/>
    <w:rsid w:val="00F41814"/>
    <w:rPr>
      <w:rFonts w:ascii="Arial" w:hAnsi="Arial"/>
      <w:i/>
      <w:color w:val="97233F"/>
      <w:lang w:val="en-US"/>
    </w:rPr>
  </w:style>
  <w:style w:type="paragraph" w:customStyle="1" w:styleId="NSN-004TitleAltT">
    <w:name w:val="#NSN-004 Title [Alt+T]"/>
    <w:next w:val="NSN-021NormalAltN"/>
    <w:rsid w:val="00746F7A"/>
    <w:pPr>
      <w:pageBreakBefore/>
      <w:spacing w:after="180"/>
    </w:pPr>
    <w:rPr>
      <w:rFonts w:ascii="Arial" w:hAnsi="Arial" w:cs="Arial"/>
      <w:kern w:val="28"/>
      <w:sz w:val="32"/>
      <w:szCs w:val="36"/>
      <w:lang w:eastAsia="de-DE"/>
    </w:rPr>
  </w:style>
  <w:style w:type="paragraph" w:customStyle="1" w:styleId="NSN-034ListNumberedAltShiftL">
    <w:name w:val="#NSN-034 List Numbered [Alt+Shift+L]"/>
    <w:basedOn w:val="NSN-021NormalAltN"/>
    <w:rsid w:val="00C969F9"/>
    <w:pPr>
      <w:numPr>
        <w:numId w:val="5"/>
      </w:numPr>
    </w:pPr>
  </w:style>
  <w:style w:type="paragraph" w:customStyle="1" w:styleId="NSN-038Intend1AltI">
    <w:name w:val="#NSN-038 Intend &gt;1 [Alt+I]"/>
    <w:basedOn w:val="NSN-021NormalAltN"/>
    <w:rsid w:val="00C969F9"/>
    <w:pPr>
      <w:ind w:left="1106"/>
    </w:pPr>
    <w:rPr>
      <w:noProof/>
    </w:rPr>
  </w:style>
  <w:style w:type="paragraph" w:customStyle="1" w:styleId="NSN-042Intend2AltO">
    <w:name w:val="#NSN-042 Intend &gt;2 [Alt+O]"/>
    <w:basedOn w:val="NSN-021NormalAltN"/>
    <w:rsid w:val="00C969F9"/>
    <w:pPr>
      <w:ind w:left="2211"/>
    </w:pPr>
    <w:rPr>
      <w:noProof/>
    </w:rPr>
  </w:style>
  <w:style w:type="paragraph" w:customStyle="1" w:styleId="NSN-024SmallAltQ">
    <w:name w:val="#NSN-024 Small [Alt+Q]"/>
    <w:basedOn w:val="NSN-021NormalAltN"/>
    <w:rsid w:val="00B92729"/>
    <w:rPr>
      <w:sz w:val="15"/>
    </w:rPr>
  </w:style>
  <w:style w:type="paragraph" w:customStyle="1" w:styleId="NSN-011Heading1Alt1">
    <w:name w:val="#NSN-011 Heading 1 [Alt+1]"/>
    <w:next w:val="NSN-021NormalAltN"/>
    <w:rsid w:val="00B92729"/>
    <w:pPr>
      <w:spacing w:after="180"/>
    </w:pPr>
    <w:rPr>
      <w:rFonts w:ascii="Arial" w:hAnsi="Arial"/>
      <w:color w:val="999999"/>
      <w:sz w:val="22"/>
      <w:szCs w:val="22"/>
      <w:lang w:eastAsia="de-DE"/>
    </w:rPr>
  </w:style>
  <w:style w:type="paragraph" w:customStyle="1" w:styleId="NSN-012Heading2Alt2">
    <w:name w:val="#NSN-012 Heading 2 [Alt+2]"/>
    <w:basedOn w:val="NSN-011Heading1Alt1"/>
    <w:next w:val="NSN-021NormalAltN"/>
    <w:rsid w:val="00E339CC"/>
    <w:rPr>
      <w:rFonts w:cs="Arial"/>
      <w:bCs/>
      <w:kern w:val="32"/>
      <w:sz w:val="18"/>
      <w:szCs w:val="28"/>
    </w:rPr>
  </w:style>
  <w:style w:type="paragraph" w:customStyle="1" w:styleId="NSN-028ImageAltG">
    <w:name w:val="#NSN-028 Image [Alt+G]"/>
    <w:next w:val="NSN-021NormalAltN"/>
    <w:rsid w:val="00CC3B70"/>
    <w:pPr>
      <w:jc w:val="center"/>
    </w:pPr>
    <w:rPr>
      <w:rFonts w:ascii="Arial" w:hAnsi="Arial"/>
      <w:sz w:val="15"/>
      <w:szCs w:val="15"/>
      <w:lang w:eastAsia="de-DE"/>
    </w:rPr>
  </w:style>
  <w:style w:type="paragraph" w:styleId="a5">
    <w:name w:val="header"/>
    <w:basedOn w:val="a"/>
    <w:rsid w:val="004C3AC4"/>
    <w:pPr>
      <w:tabs>
        <w:tab w:val="center" w:pos="4536"/>
        <w:tab w:val="right" w:pos="9072"/>
      </w:tabs>
    </w:pPr>
    <w:rPr>
      <w:rFonts w:ascii="Arial" w:hAnsi="Arial"/>
      <w:sz w:val="18"/>
      <w:szCs w:val="18"/>
      <w:lang w:val="en-US" w:eastAsia="de-DE"/>
    </w:rPr>
  </w:style>
  <w:style w:type="table" w:styleId="a6">
    <w:name w:val="Table Contemporary"/>
    <w:basedOn w:val="a1"/>
    <w:rsid w:val="005E4E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50">
    <w:name w:val="Table Grid 5"/>
    <w:basedOn w:val="a1"/>
    <w:rsid w:val="005E4E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1"/>
    <w:rsid w:val="005E4E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1"/>
    <w:rsid w:val="005E4E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1">
    <w:name w:val="Table List 1"/>
    <w:basedOn w:val="a1"/>
    <w:rsid w:val="005E4E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EAEAEA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AEAEA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Grid"/>
    <w:basedOn w:val="a1"/>
    <w:uiPriority w:val="39"/>
    <w:rsid w:val="005E4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56520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6520B"/>
    <w:rPr>
      <w:rFonts w:ascii="Tahoma" w:hAnsi="Tahoma" w:cs="Tahoma"/>
      <w:sz w:val="16"/>
      <w:szCs w:val="16"/>
      <w:lang w:val="ru-RU" w:eastAsia="ru-RU"/>
    </w:rPr>
  </w:style>
  <w:style w:type="paragraph" w:styleId="aa">
    <w:name w:val="Document Map"/>
    <w:basedOn w:val="a"/>
    <w:link w:val="ab"/>
    <w:rsid w:val="00C353BB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rsid w:val="00C353BB"/>
    <w:rPr>
      <w:rFonts w:ascii="Tahoma" w:hAnsi="Tahoma" w:cs="Tahoma"/>
      <w:sz w:val="16"/>
      <w:szCs w:val="16"/>
      <w:lang w:val="ru-RU" w:eastAsia="ru-RU"/>
    </w:rPr>
  </w:style>
  <w:style w:type="paragraph" w:styleId="ac">
    <w:name w:val="List Paragraph"/>
    <w:basedOn w:val="a"/>
    <w:uiPriority w:val="34"/>
    <w:qFormat/>
    <w:rsid w:val="0055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6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650B7"/>
    <w:rPr>
      <w:rFonts w:ascii="Courier New" w:hAnsi="Courier New" w:cs="Courier New"/>
      <w:lang w:val="ru-RU" w:eastAsia="ru-RU"/>
    </w:rPr>
  </w:style>
  <w:style w:type="character" w:customStyle="1" w:styleId="shorttext">
    <w:name w:val="short_text"/>
    <w:basedOn w:val="a0"/>
    <w:rsid w:val="00AB5EAC"/>
  </w:style>
  <w:style w:type="character" w:styleId="ad">
    <w:name w:val="Hyperlink"/>
    <w:basedOn w:val="a0"/>
    <w:uiPriority w:val="99"/>
    <w:unhideWhenUsed/>
    <w:rsid w:val="00C77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avp103\Desktop\Event%20support_Agenda_A4_0911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34c87397-5fc1-491e-85e7-d6110dbe9cbd" ContentTypeId="0x0101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15B948B6FA44598A923F423555175" ma:contentTypeVersion="37" ma:contentTypeDescription="Create a new document." ma:contentTypeScope="" ma:versionID="3991b0c678354e0a0e7c57e53d20315f">
  <xsd:schema xmlns:xsd="http://www.w3.org/2001/XMLSchema" xmlns:xs="http://www.w3.org/2001/XMLSchema" xmlns:p="http://schemas.microsoft.com/office/2006/metadata/properties" xmlns:ns2="71c5aaf6-e6ce-465b-b873-5148d2a4c105" xmlns:ns3="03675966-e383-4f8b-9109-5f72c8aa0b14" xmlns:ns4="2bdf0bd8-ed79-4163-8aeb-7a45aa41c7c1" targetNamespace="http://schemas.microsoft.com/office/2006/metadata/properties" ma:root="true" ma:fieldsID="692b32ad1a98228dd5b5a0f1973821d3" ns2:_="" ns3:_="" ns4:_="">
    <xsd:import namespace="71c5aaf6-e6ce-465b-b873-5148d2a4c105"/>
    <xsd:import namespace="03675966-e383-4f8b-9109-5f72c8aa0b14"/>
    <xsd:import namespace="2bdf0bd8-ed79-4163-8aeb-7a45aa41c7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75966-e383-4f8b-9109-5f72c8aa0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f0bd8-ed79-4163-8aeb-7a45aa41c7c1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  <_dlc_DocId xmlns="71c5aaf6-e6ce-465b-b873-5148d2a4c105">ROI2PS4ISLSQ-846667671-2700</_dlc_DocId>
    <_dlc_DocIdUrl xmlns="71c5aaf6-e6ce-465b-b873-5148d2a4c105">
      <Url>https://nokia.sharepoint.com/sites/saint-petersburg-technology-center/_layouts/15/DocIdRedir.aspx?ID=ROI2PS4ISLSQ-846667671-2700</Url>
      <Description>ROI2PS4ISLSQ-846667671-2700</Description>
    </_dlc_DocIdUrl>
  </documentManagement>
</p:properties>
</file>

<file path=customXml/itemProps1.xml><?xml version="1.0" encoding="utf-8"?>
<ds:datastoreItem xmlns:ds="http://schemas.openxmlformats.org/officeDocument/2006/customXml" ds:itemID="{A2B1A2F8-F117-4D64-A660-82F766EF67C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6AC3FED-642C-4398-847B-C924949236E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3D8FD9-DCA6-4783-8524-0BCD6CF649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AFBFA1-9CAE-4237-AEF2-AA6C483DE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03675966-e383-4f8b-9109-5f72c8aa0b14"/>
    <ds:schemaRef ds:uri="2bdf0bd8-ed79-4163-8aeb-7a45aa41c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E65767-13FF-4D9A-84CB-FC6200189C5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69E85FD-6E0A-42F2-BCCE-605DE8A2336B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support_Agenda_A4_091103</Template>
  <TotalTime>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Agenda</vt:lpstr>
    </vt:vector>
  </TitlesOfParts>
  <Company>Nokia Siemens Networks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Vladimir Poddubnyy</dc:creator>
  <cp:keywords/>
  <dc:description>v1</dc:description>
  <cp:lastModifiedBy>Дима</cp:lastModifiedBy>
  <cp:revision>3</cp:revision>
  <cp:lastPrinted>2017-02-22T15:03:00Z</cp:lastPrinted>
  <dcterms:created xsi:type="dcterms:W3CDTF">2023-05-31T11:08:00Z</dcterms:created>
  <dcterms:modified xsi:type="dcterms:W3CDTF">2023-06-12T23:11:00Z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teilung">
    <vt:lpwstr>* FILLIN  "Type unit or deparment here" \d "Unit or Department"  \* MERGEFORMAT *Unit or Department*</vt:lpwstr>
  </property>
  <property fmtid="{D5CDD505-2E9C-101B-9397-08002B2CF9AE}" pid="3" name="Status">
    <vt:lpwstr>* FILLIN  "Type document status here" \d "For internal use only"  \* MERGEFORMAT *For internal use only*</vt:lpwstr>
  </property>
  <property fmtid="{D5CDD505-2E9C-101B-9397-08002B2CF9AE}" pid="4" name="Abschlussdatum">
    <vt:lpwstr>* FILLIN  "Type date here" \d Date  \* MERGEFORMAT *Date*</vt:lpwstr>
  </property>
  <property fmtid="{D5CDD505-2E9C-101B-9397-08002B2CF9AE}" pid="5" name="ContentTypeId">
    <vt:lpwstr>0x010100D5215B948B6FA44598A923F423555175</vt:lpwstr>
  </property>
  <property fmtid="{D5CDD505-2E9C-101B-9397-08002B2CF9AE}" pid="6" name="_dlc_DocIdItemGuid">
    <vt:lpwstr>fd9b4a72-5fb2-4483-970c-ef639046db7c</vt:lpwstr>
  </property>
  <property fmtid="{D5CDD505-2E9C-101B-9397-08002B2CF9AE}" pid="7" name="URL">
    <vt:lpwstr/>
  </property>
  <property fmtid="{D5CDD505-2E9C-101B-9397-08002B2CF9AE}" pid="8" name="DocumentType">
    <vt:lpwstr>Description</vt:lpwstr>
  </property>
  <property fmtid="{D5CDD505-2E9C-101B-9397-08002B2CF9AE}" pid="9" name="NokiaConfidentiality">
    <vt:lpwstr>Nokia Internal Use</vt:lpwstr>
  </property>
</Properties>
</file>